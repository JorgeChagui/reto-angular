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7E9" w:rsidRDefault="00D077E9" w:rsidP="00D70D02">
      <w:r>
        <w:rPr>
          <w:noProof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97346C" w:rsidRPr="00E72BD3" w:rsidRDefault="0097346C" w:rsidP="00D077E9">
                                  <w:pPr>
                                    <w:pStyle w:val="Title"/>
                                    <w:spacing w:after="0"/>
                                    <w:rPr>
                                      <w:color w:val="34ABA2" w:themeColor="accent6"/>
                                      <w:lang w:val="es-CO"/>
                                    </w:rPr>
                                  </w:pPr>
                                  <w:r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 xml:space="preserve">Plan y </w:t>
                                  </w:r>
                                  <w:r w:rsidRPr="00E72BD3">
                                    <w:rPr>
                                      <w:color w:val="34ABA2" w:themeColor="accent6"/>
                                      <w:lang w:val="es-CO"/>
                                    </w:rPr>
                                    <w:t>Casos de prueba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" filled="f" stroked="f" strokeweight=".5pt">
                      <v:textbox>
                        <w:txbxContent>
                          <w:p w:rsidR="0097346C" w:rsidRPr="00E72BD3" w:rsidRDefault="0097346C" w:rsidP="00D077E9">
                            <w:pPr>
                              <w:pStyle w:val="Title"/>
                              <w:spacing w:after="0"/>
                              <w:rPr>
                                <w:color w:val="34ABA2" w:themeColor="accent6"/>
                                <w:lang w:val="es-CO"/>
                              </w:rPr>
                            </w:pPr>
                            <w:r>
                              <w:rPr>
                                <w:color w:val="34ABA2" w:themeColor="accent6"/>
                                <w:lang w:val="es-CO"/>
                              </w:rPr>
                              <w:t xml:space="preserve">Plan y </w:t>
                            </w:r>
                            <w:r w:rsidRPr="00E72BD3">
                              <w:rPr>
                                <w:color w:val="34ABA2" w:themeColor="accent6"/>
                                <w:lang w:val="es-CO"/>
                              </w:rPr>
                              <w:t>Casos de prueba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13F99C8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" strokecolor="#34aba2 [3209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b w:val="0"/>
                <w:color w:val="34ABA2" w:themeColor="accent6"/>
              </w:rPr>
              <w:id w:val="1080870105"/>
              <w:placeholder>
                <w:docPart w:val="642A1B781F4F4C3E9CDA9CF073CE533B"/>
              </w:placeholder>
              <w15:appearance w15:val="hidden"/>
            </w:sdtPr>
            <w:sdtContent>
              <w:p w:rsidR="00D077E9" w:rsidRPr="00E72BD3" w:rsidRDefault="00E72BD3" w:rsidP="00D077E9">
                <w:pPr>
                  <w:rPr>
                    <w:b w:val="0"/>
                    <w:color w:val="34ABA2" w:themeColor="accent6"/>
                  </w:rPr>
                </w:pPr>
                <w:r w:rsidRPr="00E72BD3">
                  <w:rPr>
                    <w:b w:val="0"/>
                    <w:color w:val="34ABA2" w:themeColor="accent6"/>
                  </w:rPr>
                  <w:t>9/</w:t>
                </w:r>
                <w:r w:rsidRPr="00F90BFB">
                  <w:rPr>
                    <w:b w:val="0"/>
                    <w:color w:val="34ABA2" w:themeColor="accent6"/>
                    <w:lang w:val="es-CO"/>
                  </w:rPr>
                  <w:t>Marzo</w:t>
                </w:r>
                <w:r w:rsidRPr="00E72BD3">
                  <w:rPr>
                    <w:b w:val="0"/>
                    <w:color w:val="34ABA2" w:themeColor="accent6"/>
                  </w:rPr>
                  <w:t>/2018</w:t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54770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" strokecolor="#34aba2 [3209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Pr="00E72BD3" w:rsidRDefault="0097346C" w:rsidP="00D077E9">
            <w:pPr>
              <w:rPr>
                <w:color w:val="34ABA2" w:themeColor="accent6"/>
              </w:rPr>
            </w:pPr>
            <w:sdt>
              <w:sdtPr>
                <w:rPr>
                  <w:color w:val="34ABA2" w:themeColor="accent6"/>
                </w:rPr>
                <w:id w:val="-1740469667"/>
                <w:placeholder>
                  <w:docPart w:val="E51185B3B9E7406B8CFA9AEF2689B851"/>
                </w:placeholder>
                <w15:appearance w15:val="hidden"/>
              </w:sdtPr>
              <w:sdtContent>
                <w:r w:rsidR="00E72BD3" w:rsidRPr="00E72BD3">
                  <w:rPr>
                    <w:color w:val="34ABA2" w:themeColor="accent6"/>
                  </w:rPr>
                  <w:t>ACCENTURE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 w:rsidRPr="00D967AC">
        <w:rPr>
          <w:noProof/>
        </w:rPr>
        <w:drawing>
          <wp:anchor distT="0" distB="0" distL="114300" distR="114300" simplePos="0" relativeHeight="251661312" behindDoc="0" locked="0" layoutInCell="1" allowOverlap="1" wp14:anchorId="2B05B9CB" wp14:editId="15B55AAB">
            <wp:simplePos x="0" y="0"/>
            <wp:positionH relativeFrom="column">
              <wp:posOffset>4489146</wp:posOffset>
            </wp:positionH>
            <wp:positionV relativeFrom="paragraph">
              <wp:posOffset>7399655</wp:posOffset>
            </wp:positionV>
            <wp:extent cx="2039005" cy="620201"/>
            <wp:effectExtent l="0" t="0" r="0" b="0"/>
            <wp:wrapNone/>
            <wp:docPr id="12" name="Graphic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201" descr="logo-placeholder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9005" cy="620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11430" b="1651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A43A87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" fillcolor="#34aba2 [3206]" strokecolor="#34aba2 [3209]" strokeweight="2pt">
                <w10:wrap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A986EA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sdt>
      <w:sdtPr>
        <w:rPr>
          <w:rFonts w:asciiTheme="minorHAnsi" w:eastAsiaTheme="minorEastAsia" w:hAnsiTheme="minorHAnsi" w:cstheme="minorBidi"/>
          <w:b/>
          <w:color w:val="auto"/>
          <w:sz w:val="24"/>
          <w:szCs w:val="24"/>
          <w:lang w:val="es-CO"/>
        </w:rPr>
        <w:id w:val="-84740419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8789D" w:rsidRPr="0063074F" w:rsidRDefault="006734AB">
          <w:pPr>
            <w:pStyle w:val="TOCHeading"/>
            <w:rPr>
              <w:color w:val="auto"/>
              <w:sz w:val="24"/>
              <w:szCs w:val="24"/>
              <w:lang w:val="es-CO"/>
            </w:rPr>
          </w:pPr>
          <w:r w:rsidRPr="0063074F">
            <w:rPr>
              <w:color w:val="auto"/>
              <w:sz w:val="24"/>
              <w:szCs w:val="24"/>
              <w:lang w:val="es-CO"/>
            </w:rPr>
            <w:t>Contenido</w:t>
          </w:r>
        </w:p>
        <w:p w:rsidR="00FF0EA6" w:rsidRDefault="0018789D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begin"/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instrText xml:space="preserve"> TOC \o "1-3" \h \z \u </w:instrText>
          </w:r>
          <w:r w:rsidRPr="0063074F">
            <w:rPr>
              <w:b w:val="0"/>
              <w:color w:val="auto"/>
              <w:sz w:val="24"/>
              <w:szCs w:val="24"/>
              <w:lang w:val="es-CO"/>
            </w:rPr>
            <w:fldChar w:fldCharType="separate"/>
          </w:r>
          <w:hyperlink w:anchor="_Toc508343160" w:history="1">
            <w:r w:rsidR="00FF0EA6" w:rsidRPr="0031614D">
              <w:rPr>
                <w:rStyle w:val="Hyperlink"/>
                <w:noProof/>
                <w:lang w:val="es-CO"/>
              </w:rPr>
              <w:t>Plan de pruebas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_Toc508343160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3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1" w:history="1">
            <w:r w:rsidR="00FF0EA6" w:rsidRPr="0031614D">
              <w:rPr>
                <w:rStyle w:val="Hyperlink"/>
                <w:noProof/>
                <w:lang w:val="es-CO"/>
              </w:rPr>
              <w:t>1.1.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Descripción del problema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_Toc508343161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3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2" w:history="1">
            <w:r w:rsidR="00FF0EA6" w:rsidRPr="0031614D">
              <w:rPr>
                <w:rStyle w:val="Hyperlink"/>
                <w:noProof/>
                <w:lang w:val="es-CO"/>
              </w:rPr>
              <w:t>1.2.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Generalidades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_Toc508343162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3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3" w:history="1">
            <w:r w:rsidR="00FF0EA6" w:rsidRPr="0031614D">
              <w:rPr>
                <w:rStyle w:val="Hyperlink"/>
                <w:noProof/>
                <w:lang w:val="es-CO"/>
              </w:rPr>
              <w:t>1.3.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Alcance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_Toc508343163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3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4" w:history="1">
            <w:r w:rsidR="00FF0EA6" w:rsidRPr="0031614D">
              <w:rPr>
                <w:rStyle w:val="Hyperlink"/>
                <w:noProof/>
                <w:lang w:val="es-CO"/>
              </w:rPr>
              <w:t>1.4.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Fuera del alcance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_Toc508343164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5" w:history="1">
            <w:r w:rsidR="00FF0EA6" w:rsidRPr="0031614D">
              <w:rPr>
                <w:rStyle w:val="Hyperlink"/>
                <w:noProof/>
                <w:lang w:val="es-CO"/>
              </w:rPr>
              <w:t>1.5.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Estrategia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_Toc508343165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6" w:history="1">
            <w:r w:rsidR="00FF0EA6" w:rsidRPr="0031614D">
              <w:rPr>
                <w:rStyle w:val="Hyperlink"/>
                <w:noProof/>
                <w:lang w:val="es-CO"/>
              </w:rPr>
              <w:t>1.6.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Riesgos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_Toc508343166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7" w:history="1">
            <w:r w:rsidR="00FF0EA6" w:rsidRPr="0031614D">
              <w:rPr>
                <w:rStyle w:val="Hyperlink"/>
                <w:noProof/>
                <w:lang w:val="es-CO"/>
              </w:rPr>
              <w:t>1.7.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Supuestos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_Toc508343167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2"/>
            <w:tabs>
              <w:tab w:val="left" w:pos="1100"/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8" w:history="1">
            <w:r w:rsidR="00FF0EA6" w:rsidRPr="0031614D">
              <w:rPr>
                <w:rStyle w:val="Hyperlink"/>
                <w:noProof/>
                <w:lang w:val="es-CO"/>
              </w:rPr>
              <w:t>1.8.</w:t>
            </w:r>
            <w:r w:rsidR="00FF0EA6">
              <w:rPr>
                <w:b w:val="0"/>
                <w:noProof/>
                <w:color w:val="auto"/>
                <w:sz w:val="22"/>
                <w:lang w:val="es-CO" w:eastAsia="es-CO"/>
              </w:rPr>
              <w:tab/>
            </w:r>
            <w:r w:rsidR="00FF0EA6" w:rsidRPr="0031614D">
              <w:rPr>
                <w:rStyle w:val="Hyperlink"/>
                <w:noProof/>
                <w:lang w:val="es-CO"/>
              </w:rPr>
              <w:t>Pre-requisitos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_Toc508343168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1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69" w:history="1">
            <w:r w:rsidR="00FF0EA6" w:rsidRPr="0031614D">
              <w:rPr>
                <w:rStyle w:val="Hyperlink"/>
                <w:noProof/>
                <w:lang w:val="es-CO"/>
              </w:rPr>
              <w:t>Casos de prueba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_Toc508343169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0" w:history="1">
            <w:r w:rsidR="00FF0EA6" w:rsidRPr="0031614D">
              <w:rPr>
                <w:rStyle w:val="Hyperlink"/>
                <w:noProof/>
                <w:lang w:val="es-CO"/>
              </w:rPr>
              <w:t>2.1. Registro del cliente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_Toc508343170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1" w:history="1">
            <w:r w:rsidR="00FF0EA6" w:rsidRPr="0031614D">
              <w:rPr>
                <w:rStyle w:val="Hyperlink"/>
                <w:noProof/>
                <w:lang w:val="es-CO"/>
              </w:rPr>
              <w:t>2.1.1. Condiciones iniciales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_Toc508343171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4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2" w:history="1">
            <w:r w:rsidR="00FF0EA6" w:rsidRPr="0031614D">
              <w:rPr>
                <w:rStyle w:val="Hyperlink"/>
                <w:noProof/>
                <w:lang w:val="es-CO"/>
              </w:rPr>
              <w:t>2.1.2. Agregar un nuevo cliente correctamente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_Toc508343172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5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3" w:history="1">
            <w:r w:rsidR="00FF0EA6" w:rsidRPr="0031614D">
              <w:rPr>
                <w:rStyle w:val="Hyperlink"/>
                <w:noProof/>
                <w:lang w:val="es-CO"/>
              </w:rPr>
              <w:t>2.1.3. Agregar un cliente con C.C. de un cliente registrado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_Toc508343173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5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4" w:history="1">
            <w:r w:rsidR="00FF0EA6" w:rsidRPr="0031614D">
              <w:rPr>
                <w:rStyle w:val="Hyperlink"/>
                <w:noProof/>
                <w:lang w:val="es-CO"/>
              </w:rPr>
              <w:t>2.1.4. Agregar un cliente con algún tipo de dato inválido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_Toc508343174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6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5" w:history="1">
            <w:r w:rsidR="00FF0EA6" w:rsidRPr="0031614D">
              <w:rPr>
                <w:rStyle w:val="Hyperlink"/>
                <w:noProof/>
                <w:lang w:val="es-CO"/>
              </w:rPr>
              <w:t>2.1.5. Agregar un cliente con número de caracteres inválidos en algún campo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_Toc508343175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6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Pr="00B77AB1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6" w:history="1">
            <w:r w:rsidR="00FF0EA6" w:rsidRPr="0031614D">
              <w:rPr>
                <w:rStyle w:val="Hyperlink"/>
                <w:noProof/>
                <w:lang w:val="es-CO"/>
              </w:rPr>
              <w:t>2.1.6. Agregar un cliente con formato incorrecto en alguno de los campos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_Toc508343176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7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7" w:history="1">
            <w:r w:rsidR="00FF0EA6" w:rsidRPr="0031614D">
              <w:rPr>
                <w:rStyle w:val="Hyperlink"/>
                <w:noProof/>
                <w:lang w:val="es-CO"/>
              </w:rPr>
              <w:t>2.1.7. Agregar un cliente menor de 18 años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_Toc508343177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7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8" w:history="1">
            <w:r w:rsidR="00FF0EA6" w:rsidRPr="0031614D">
              <w:rPr>
                <w:rStyle w:val="Hyperlink"/>
                <w:noProof/>
                <w:lang w:val="es-CO"/>
              </w:rPr>
              <w:t>2.1.8. Agregar un cliente algún campo vacío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_Toc508343178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8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79" w:history="1">
            <w:r w:rsidR="00FF0EA6" w:rsidRPr="0031614D">
              <w:rPr>
                <w:rStyle w:val="Hyperlink"/>
                <w:noProof/>
                <w:lang w:val="es-CO"/>
              </w:rPr>
              <w:t>2.1.9.  Agregar un cliente con un documento de identidad existente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_Toc508343179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8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2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0" w:history="1">
            <w:r w:rsidR="00FF0EA6" w:rsidRPr="0031614D">
              <w:rPr>
                <w:rStyle w:val="Hyperlink"/>
                <w:noProof/>
                <w:lang w:val="es-CO"/>
              </w:rPr>
              <w:t>2.2. Solicitud de información laboral del Cliente y Aprobación de Crédito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_Toc508343180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9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1" w:history="1">
            <w:r w:rsidR="00FF0EA6" w:rsidRPr="0031614D">
              <w:rPr>
                <w:rStyle w:val="Hyperlink"/>
                <w:noProof/>
                <w:lang w:val="es-CO"/>
              </w:rPr>
              <w:t>2.2.1. Condiciones Iniciales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_Toc508343181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9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2" w:history="1">
            <w:r w:rsidR="00FF0EA6" w:rsidRPr="0031614D">
              <w:rPr>
                <w:rStyle w:val="Hyperlink"/>
                <w:noProof/>
                <w:lang w:val="es-CO"/>
              </w:rPr>
              <w:t>2.2.2. Solicitar un crédito correctamente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_Toc508343182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9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3" w:history="1">
            <w:r w:rsidR="00FF0EA6" w:rsidRPr="0031614D">
              <w:rPr>
                <w:rStyle w:val="Hyperlink"/>
                <w:noProof/>
                <w:lang w:val="es-CO"/>
              </w:rPr>
              <w:t>2.2.3. Generar un crédito con algún tipo de datos inválido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_Toc508343183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10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4" w:history="1">
            <w:r w:rsidR="00FF0EA6" w:rsidRPr="0031614D">
              <w:rPr>
                <w:rStyle w:val="Hyperlink"/>
                <w:noProof/>
                <w:lang w:val="es-CO"/>
              </w:rPr>
              <w:t>2.2.4. Solicitar un crédito con número de caracteres inválidos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_Toc508343184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10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5" w:history="1">
            <w:r w:rsidR="00FF0EA6" w:rsidRPr="0031614D">
              <w:rPr>
                <w:rStyle w:val="Hyperlink"/>
                <w:noProof/>
                <w:lang w:val="es-CO"/>
              </w:rPr>
              <w:t>2.2.5. Solicitar un crédito con un formato incorrecto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_Toc508343185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11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6" w:history="1">
            <w:r w:rsidR="00FF0EA6" w:rsidRPr="0031614D">
              <w:rPr>
                <w:rStyle w:val="Hyperlink"/>
                <w:noProof/>
                <w:lang w:val="es-CO"/>
              </w:rPr>
              <w:t>2.2.6. Solicitar un crédito con fecha de ingreso mayor a la requerida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_Toc508343186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11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FF0EA6" w:rsidRDefault="0097346C">
          <w:pPr>
            <w:pStyle w:val="TOC3"/>
            <w:tabs>
              <w:tab w:val="right" w:leader="dot" w:pos="9926"/>
            </w:tabs>
            <w:rPr>
              <w:b w:val="0"/>
              <w:noProof/>
              <w:color w:val="auto"/>
              <w:sz w:val="22"/>
              <w:lang w:val="es-CO" w:eastAsia="es-CO"/>
            </w:rPr>
          </w:pPr>
          <w:hyperlink w:anchor="_Toc508343187" w:history="1">
            <w:r w:rsidR="00FF0EA6" w:rsidRPr="0031614D">
              <w:rPr>
                <w:rStyle w:val="Hyperlink"/>
                <w:noProof/>
                <w:lang w:val="es-CO"/>
              </w:rPr>
              <w:t>2.2.7. Solicitar un crédito con algún campo vacío</w:t>
            </w:r>
            <w:r w:rsidR="00FF0EA6">
              <w:rPr>
                <w:noProof/>
                <w:webHidden/>
              </w:rPr>
              <w:tab/>
            </w:r>
            <w:r w:rsidR="00FF0EA6">
              <w:rPr>
                <w:noProof/>
                <w:webHidden/>
              </w:rPr>
              <w:fldChar w:fldCharType="begin"/>
            </w:r>
            <w:r w:rsidR="00FF0EA6">
              <w:rPr>
                <w:noProof/>
                <w:webHidden/>
              </w:rPr>
              <w:instrText xml:space="preserve"> PAGEREF _Toc508343187 \h </w:instrText>
            </w:r>
            <w:r w:rsidR="00FF0EA6">
              <w:rPr>
                <w:noProof/>
                <w:webHidden/>
              </w:rPr>
            </w:r>
            <w:r w:rsidR="00FF0EA6">
              <w:rPr>
                <w:noProof/>
                <w:webHidden/>
              </w:rPr>
              <w:fldChar w:fldCharType="separate"/>
            </w:r>
            <w:r w:rsidR="00FF0EA6">
              <w:rPr>
                <w:noProof/>
                <w:webHidden/>
              </w:rPr>
              <w:t>12</w:t>
            </w:r>
            <w:r w:rsidR="00FF0EA6">
              <w:rPr>
                <w:noProof/>
                <w:webHidden/>
              </w:rPr>
              <w:fldChar w:fldCharType="end"/>
            </w:r>
          </w:hyperlink>
        </w:p>
        <w:p w:rsidR="00A4679E" w:rsidRPr="009D6810" w:rsidRDefault="0018789D" w:rsidP="006C7647">
          <w:pPr>
            <w:rPr>
              <w:b w:val="0"/>
              <w:bCs/>
              <w:noProof/>
              <w:color w:val="0F0D29" w:themeColor="text1"/>
              <w:lang w:val="es-CO"/>
            </w:rPr>
          </w:pPr>
          <w:r w:rsidRPr="0063074F">
            <w:rPr>
              <w:b w:val="0"/>
              <w:bCs/>
              <w:noProof/>
              <w:color w:val="auto"/>
              <w:sz w:val="24"/>
              <w:szCs w:val="24"/>
              <w:lang w:val="es-CO"/>
            </w:rPr>
            <w:fldChar w:fldCharType="end"/>
          </w:r>
        </w:p>
      </w:sdtContent>
    </w:sdt>
    <w:p w:rsidR="0087605E" w:rsidRDefault="0069228E" w:rsidP="0069228E">
      <w:pPr>
        <w:pStyle w:val="Heading1"/>
        <w:rPr>
          <w:color w:val="auto"/>
          <w:lang w:val="es-CO"/>
        </w:rPr>
      </w:pPr>
      <w:bookmarkStart w:id="0" w:name="_Toc508343160"/>
      <w:r w:rsidRPr="007A5118">
        <w:rPr>
          <w:color w:val="auto"/>
          <w:lang w:val="es-CO"/>
        </w:rPr>
        <w:t>Plan de pruebas</w:t>
      </w:r>
      <w:bookmarkEnd w:id="0"/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1" w:name="_Toc508343161"/>
      <w:r w:rsidRPr="00DD08B9">
        <w:rPr>
          <w:color w:val="auto"/>
          <w:lang w:val="es-CO"/>
        </w:rPr>
        <w:t>Descripción del problema</w:t>
      </w:r>
      <w:bookmarkEnd w:id="1"/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Se está desarrollando u</w:t>
      </w:r>
      <w:r w:rsidR="004360CC">
        <w:rPr>
          <w:b w:val="0"/>
          <w:color w:val="auto"/>
          <w:sz w:val="24"/>
          <w:szCs w:val="24"/>
          <w:lang w:val="es-CO"/>
        </w:rPr>
        <w:t xml:space="preserve">n aplicativo </w:t>
      </w:r>
      <w:r w:rsidR="006B095E">
        <w:rPr>
          <w:b w:val="0"/>
          <w:color w:val="auto"/>
          <w:sz w:val="24"/>
          <w:szCs w:val="24"/>
          <w:lang w:val="es-CO"/>
        </w:rPr>
        <w:t xml:space="preserve">web </w:t>
      </w:r>
      <w:r w:rsidR="00421D73">
        <w:rPr>
          <w:b w:val="0"/>
          <w:color w:val="auto"/>
          <w:sz w:val="24"/>
          <w:szCs w:val="24"/>
          <w:lang w:val="es-CO"/>
        </w:rPr>
        <w:t xml:space="preserve">que cuenta con </w:t>
      </w:r>
      <w:r w:rsidR="007C6F8A">
        <w:rPr>
          <w:b w:val="0"/>
          <w:color w:val="auto"/>
          <w:sz w:val="24"/>
          <w:szCs w:val="24"/>
          <w:lang w:val="es-CO"/>
        </w:rPr>
        <w:t>tres (3</w:t>
      </w:r>
      <w:r w:rsidR="00421D73">
        <w:rPr>
          <w:b w:val="0"/>
          <w:color w:val="auto"/>
          <w:sz w:val="24"/>
          <w:szCs w:val="24"/>
          <w:lang w:val="es-CO"/>
        </w:rPr>
        <w:t>)</w:t>
      </w:r>
      <w:r w:rsidR="006B095E">
        <w:rPr>
          <w:b w:val="0"/>
          <w:color w:val="auto"/>
          <w:sz w:val="24"/>
          <w:szCs w:val="24"/>
          <w:lang w:val="es-CO"/>
        </w:rPr>
        <w:t xml:space="preserve"> formulario</w:t>
      </w:r>
      <w:r w:rsidR="00421D73">
        <w:rPr>
          <w:b w:val="0"/>
          <w:color w:val="auto"/>
          <w:sz w:val="24"/>
          <w:szCs w:val="24"/>
          <w:lang w:val="es-CO"/>
        </w:rPr>
        <w:t>s, el primero</w:t>
      </w:r>
      <w:r w:rsidR="006B095E">
        <w:rPr>
          <w:b w:val="0"/>
          <w:color w:val="auto"/>
          <w:sz w:val="24"/>
          <w:szCs w:val="24"/>
          <w:lang w:val="es-CO"/>
        </w:rPr>
        <w:t xml:space="preserve"> para el </w:t>
      </w:r>
      <w:r w:rsidR="00063118">
        <w:rPr>
          <w:b w:val="0"/>
          <w:color w:val="auto"/>
          <w:sz w:val="24"/>
          <w:szCs w:val="24"/>
          <w:lang w:val="es-CO"/>
        </w:rPr>
        <w:t>registro de clientes</w:t>
      </w:r>
      <w:r w:rsidR="004C7650">
        <w:rPr>
          <w:b w:val="0"/>
          <w:color w:val="auto"/>
          <w:sz w:val="24"/>
          <w:szCs w:val="24"/>
          <w:lang w:val="es-CO"/>
        </w:rPr>
        <w:t xml:space="preserve"> (persona natural), </w:t>
      </w:r>
      <w:r w:rsidR="00421D73">
        <w:rPr>
          <w:b w:val="0"/>
          <w:color w:val="auto"/>
          <w:sz w:val="24"/>
          <w:szCs w:val="24"/>
          <w:lang w:val="es-CO"/>
        </w:rPr>
        <w:t xml:space="preserve">el segundo </w:t>
      </w:r>
      <w:r w:rsidR="006B095E">
        <w:rPr>
          <w:b w:val="0"/>
          <w:color w:val="auto"/>
          <w:sz w:val="24"/>
          <w:szCs w:val="24"/>
          <w:lang w:val="es-CO"/>
        </w:rPr>
        <w:t>para solicitar un crédito</w:t>
      </w:r>
      <w:r w:rsidR="00421D73">
        <w:rPr>
          <w:b w:val="0"/>
          <w:color w:val="auto"/>
          <w:sz w:val="24"/>
          <w:szCs w:val="24"/>
          <w:lang w:val="es-CO"/>
        </w:rPr>
        <w:t xml:space="preserve"> en</w:t>
      </w:r>
      <w:r w:rsidR="000A2902">
        <w:rPr>
          <w:b w:val="0"/>
          <w:color w:val="auto"/>
          <w:sz w:val="24"/>
          <w:szCs w:val="24"/>
          <w:lang w:val="es-CO"/>
        </w:rPr>
        <w:t xml:space="preserve"> </w:t>
      </w:r>
      <w:r w:rsidRPr="00DD08B9">
        <w:rPr>
          <w:b w:val="0"/>
          <w:color w:val="auto"/>
          <w:sz w:val="24"/>
          <w:szCs w:val="24"/>
          <w:lang w:val="es-CO"/>
        </w:rPr>
        <w:t>la sucu</w:t>
      </w:r>
      <w:r w:rsidR="00171436">
        <w:rPr>
          <w:b w:val="0"/>
          <w:color w:val="auto"/>
          <w:sz w:val="24"/>
          <w:szCs w:val="24"/>
          <w:lang w:val="es-CO"/>
        </w:rPr>
        <w:t xml:space="preserve">rsal virtual del banco </w:t>
      </w:r>
      <w:proofErr w:type="spellStart"/>
      <w:r w:rsidR="00422D9C">
        <w:rPr>
          <w:b w:val="0"/>
          <w:color w:val="auto"/>
          <w:sz w:val="24"/>
          <w:szCs w:val="24"/>
          <w:lang w:val="es-CO"/>
        </w:rPr>
        <w:t>CrediB</w:t>
      </w:r>
      <w:r w:rsidR="00421D73">
        <w:rPr>
          <w:b w:val="0"/>
          <w:color w:val="auto"/>
          <w:sz w:val="24"/>
          <w:szCs w:val="24"/>
          <w:lang w:val="es-CO"/>
        </w:rPr>
        <w:t>ank</w:t>
      </w:r>
      <w:proofErr w:type="spellEnd"/>
      <w:r w:rsidR="004C7650">
        <w:rPr>
          <w:b w:val="0"/>
          <w:color w:val="auto"/>
          <w:sz w:val="24"/>
          <w:szCs w:val="24"/>
          <w:lang w:val="es-CO"/>
        </w:rPr>
        <w:t xml:space="preserve"> y el tercero para listar los créditos de un cliente</w:t>
      </w:r>
      <w:r w:rsidR="00421D73">
        <w:rPr>
          <w:b w:val="0"/>
          <w:color w:val="auto"/>
          <w:sz w:val="24"/>
          <w:szCs w:val="24"/>
          <w:lang w:val="es-CO"/>
        </w:rPr>
        <w:t>.</w:t>
      </w:r>
      <w:r w:rsidR="00251B76">
        <w:rPr>
          <w:b w:val="0"/>
          <w:color w:val="auto"/>
          <w:sz w:val="24"/>
          <w:szCs w:val="24"/>
          <w:lang w:val="es-CO"/>
        </w:rPr>
        <w:t xml:space="preserve"> E</w:t>
      </w:r>
      <w:r w:rsidR="003741E2">
        <w:rPr>
          <w:b w:val="0"/>
          <w:color w:val="auto"/>
          <w:sz w:val="24"/>
          <w:szCs w:val="24"/>
          <w:lang w:val="es-CO"/>
        </w:rPr>
        <w:t xml:space="preserve">l </w:t>
      </w:r>
      <w:r w:rsidR="00145A87">
        <w:rPr>
          <w:b w:val="0"/>
          <w:color w:val="auto"/>
          <w:sz w:val="24"/>
          <w:szCs w:val="24"/>
          <w:lang w:val="es-CO"/>
        </w:rPr>
        <w:t>propósito</w:t>
      </w:r>
      <w:r w:rsidRPr="00DD08B9">
        <w:rPr>
          <w:b w:val="0"/>
          <w:color w:val="auto"/>
          <w:sz w:val="24"/>
          <w:szCs w:val="24"/>
          <w:lang w:val="es-CO"/>
        </w:rPr>
        <w:t xml:space="preserve"> de </w:t>
      </w:r>
      <w:r w:rsidR="003741E2">
        <w:rPr>
          <w:b w:val="0"/>
          <w:color w:val="auto"/>
          <w:sz w:val="24"/>
          <w:szCs w:val="24"/>
          <w:lang w:val="es-CO"/>
        </w:rPr>
        <w:t>este</w:t>
      </w:r>
      <w:r w:rsidR="00145A87">
        <w:rPr>
          <w:b w:val="0"/>
          <w:color w:val="auto"/>
          <w:sz w:val="24"/>
          <w:szCs w:val="24"/>
          <w:lang w:val="es-CO"/>
        </w:rPr>
        <w:t xml:space="preserve"> </w:t>
      </w:r>
      <w:r w:rsidR="003741E2">
        <w:rPr>
          <w:b w:val="0"/>
          <w:color w:val="auto"/>
          <w:sz w:val="24"/>
          <w:szCs w:val="24"/>
          <w:lang w:val="es-CO"/>
        </w:rPr>
        <w:t xml:space="preserve">es </w:t>
      </w:r>
      <w:r w:rsidR="00437312">
        <w:rPr>
          <w:b w:val="0"/>
          <w:color w:val="auto"/>
          <w:sz w:val="24"/>
          <w:szCs w:val="24"/>
          <w:lang w:val="es-CO"/>
        </w:rPr>
        <w:t>brindar</w:t>
      </w:r>
      <w:r w:rsidR="00145A87">
        <w:rPr>
          <w:b w:val="0"/>
          <w:color w:val="auto"/>
          <w:sz w:val="24"/>
          <w:szCs w:val="24"/>
          <w:lang w:val="es-CO"/>
        </w:rPr>
        <w:t xml:space="preserve"> a los clientes un medio donde a partir de su identificación, les permita </w:t>
      </w:r>
      <w:r w:rsidRPr="00DD08B9">
        <w:rPr>
          <w:b w:val="0"/>
          <w:color w:val="auto"/>
          <w:sz w:val="24"/>
          <w:szCs w:val="24"/>
          <w:lang w:val="es-CO"/>
        </w:rPr>
        <w:t>acceder a los cr</w:t>
      </w:r>
      <w:r w:rsidR="00C54001">
        <w:rPr>
          <w:b w:val="0"/>
          <w:color w:val="auto"/>
          <w:sz w:val="24"/>
          <w:szCs w:val="24"/>
          <w:lang w:val="es-CO"/>
        </w:rPr>
        <w:t xml:space="preserve">éditos ofrecidos por el banco. </w:t>
      </w:r>
      <w:r w:rsidRPr="00DD08B9">
        <w:rPr>
          <w:b w:val="0"/>
          <w:color w:val="auto"/>
          <w:sz w:val="24"/>
          <w:szCs w:val="24"/>
          <w:lang w:val="es-CO"/>
        </w:rPr>
        <w:t xml:space="preserve">El </w:t>
      </w:r>
      <w:r w:rsidR="00063118">
        <w:rPr>
          <w:b w:val="0"/>
          <w:color w:val="auto"/>
          <w:sz w:val="24"/>
          <w:szCs w:val="24"/>
          <w:lang w:val="es-CO"/>
        </w:rPr>
        <w:t>registro de</w:t>
      </w:r>
      <w:r w:rsidR="00C54001">
        <w:rPr>
          <w:b w:val="0"/>
          <w:color w:val="auto"/>
          <w:sz w:val="24"/>
          <w:szCs w:val="24"/>
          <w:lang w:val="es-CO"/>
        </w:rPr>
        <w:t>l</w:t>
      </w:r>
      <w:r w:rsidR="00063118">
        <w:rPr>
          <w:b w:val="0"/>
          <w:color w:val="auto"/>
          <w:sz w:val="24"/>
          <w:szCs w:val="24"/>
          <w:lang w:val="es-CO"/>
        </w:rPr>
        <w:t xml:space="preserve"> cliente contará con los siguientes campos:</w:t>
      </w:r>
      <w:r w:rsidRPr="00DD08B9">
        <w:rPr>
          <w:b w:val="0"/>
          <w:color w:val="auto"/>
          <w:sz w:val="24"/>
          <w:szCs w:val="24"/>
          <w:lang w:val="es-CO"/>
        </w:rPr>
        <w:t xml:space="preserve"> identificación, nombres, primer apellido, segundo a</w:t>
      </w:r>
      <w:r w:rsidR="00063118">
        <w:rPr>
          <w:b w:val="0"/>
          <w:color w:val="auto"/>
          <w:sz w:val="24"/>
          <w:szCs w:val="24"/>
          <w:lang w:val="es-CO"/>
        </w:rPr>
        <w:t>pellido y fecha de nacimiento. Por último, para solicitar un crédito, deben diligenciarse</w:t>
      </w:r>
      <w:r>
        <w:rPr>
          <w:b w:val="0"/>
          <w:color w:val="auto"/>
          <w:sz w:val="24"/>
          <w:szCs w:val="24"/>
          <w:lang w:val="es-CO"/>
        </w:rPr>
        <w:t xml:space="preserve"> los campos</w:t>
      </w:r>
      <w:r w:rsidR="00063118">
        <w:rPr>
          <w:b w:val="0"/>
          <w:color w:val="auto"/>
          <w:sz w:val="24"/>
          <w:szCs w:val="24"/>
          <w:lang w:val="es-CO"/>
        </w:rPr>
        <w:t>:</w:t>
      </w:r>
      <w:r>
        <w:rPr>
          <w:b w:val="0"/>
          <w:color w:val="auto"/>
          <w:sz w:val="24"/>
          <w:szCs w:val="24"/>
          <w:lang w:val="es-CO"/>
        </w:rPr>
        <w:t xml:space="preserve"> </w:t>
      </w:r>
      <w:proofErr w:type="spellStart"/>
      <w:r>
        <w:rPr>
          <w:b w:val="0"/>
          <w:color w:val="auto"/>
          <w:sz w:val="24"/>
          <w:szCs w:val="24"/>
          <w:lang w:val="es-CO"/>
        </w:rPr>
        <w:t>N</w:t>
      </w:r>
      <w:r w:rsidR="00C54001">
        <w:rPr>
          <w:b w:val="0"/>
          <w:color w:val="auto"/>
          <w:sz w:val="24"/>
          <w:szCs w:val="24"/>
          <w:lang w:val="es-CO"/>
        </w:rPr>
        <w:t>it</w:t>
      </w:r>
      <w:proofErr w:type="spellEnd"/>
      <w:r w:rsidR="00C54001">
        <w:rPr>
          <w:b w:val="0"/>
          <w:color w:val="auto"/>
          <w:sz w:val="24"/>
          <w:szCs w:val="24"/>
          <w:lang w:val="es-CO"/>
        </w:rPr>
        <w:t xml:space="preserve"> y</w:t>
      </w:r>
      <w:r w:rsidRPr="00DD08B9">
        <w:rPr>
          <w:b w:val="0"/>
          <w:color w:val="auto"/>
          <w:sz w:val="24"/>
          <w:szCs w:val="24"/>
          <w:lang w:val="es-CO"/>
        </w:rPr>
        <w:t xml:space="preserve"> nombre de la empresa</w:t>
      </w:r>
      <w:r w:rsidR="00063118">
        <w:rPr>
          <w:b w:val="0"/>
          <w:color w:val="auto"/>
          <w:sz w:val="24"/>
          <w:szCs w:val="24"/>
          <w:lang w:val="es-CO"/>
        </w:rPr>
        <w:t>, salario</w:t>
      </w:r>
      <w:r w:rsidRPr="00DD08B9">
        <w:rPr>
          <w:b w:val="0"/>
          <w:color w:val="auto"/>
          <w:sz w:val="24"/>
          <w:szCs w:val="24"/>
          <w:lang w:val="es-CO"/>
        </w:rPr>
        <w:t>, y fecha de ingreso a la empresa.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7A5118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2" w:name="_Toc508343162"/>
      <w:r w:rsidRPr="00DD08B9">
        <w:rPr>
          <w:color w:val="auto"/>
          <w:lang w:val="es-CO"/>
        </w:rPr>
        <w:t>Generalidades</w:t>
      </w:r>
      <w:bookmarkEnd w:id="2"/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lang w:val="es-CO"/>
        </w:rPr>
        <w:t>•</w:t>
      </w:r>
      <w:r w:rsidRPr="00DD08B9">
        <w:rPr>
          <w:b w:val="0"/>
          <w:color w:val="auto"/>
          <w:lang w:val="es-CO"/>
        </w:rPr>
        <w:tab/>
      </w:r>
      <w:r w:rsidRPr="00DD08B9">
        <w:rPr>
          <w:b w:val="0"/>
          <w:color w:val="auto"/>
          <w:sz w:val="24"/>
          <w:szCs w:val="24"/>
          <w:lang w:val="es-CO"/>
        </w:rPr>
        <w:t>El registro es un requisito para poder acceder a la solicitud de crédito.</w:t>
      </w:r>
    </w:p>
    <w:p w:rsidR="00DD08B9" w:rsidRP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La solicitud de crédito es un requisito para acceder a un listado de créditos aprobados.</w:t>
      </w:r>
    </w:p>
    <w:p w:rsid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Se debe registrar desde un computador personal.</w:t>
      </w:r>
    </w:p>
    <w:p w:rsidR="00DD08B9" w:rsidRPr="00DD08B9" w:rsidRDefault="00DD08B9" w:rsidP="00DD08B9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3" w:name="_Toc508343163"/>
      <w:r w:rsidRPr="00DD08B9">
        <w:rPr>
          <w:color w:val="auto"/>
          <w:lang w:val="es-CO"/>
        </w:rPr>
        <w:t>Alcance</w:t>
      </w:r>
      <w:bookmarkEnd w:id="3"/>
    </w:p>
    <w:p w:rsidR="00DD08B9" w:rsidRP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 xml:space="preserve">Se </w:t>
      </w:r>
      <w:r w:rsidR="004C7650" w:rsidRPr="00DD08B9">
        <w:rPr>
          <w:b w:val="0"/>
          <w:color w:val="auto"/>
          <w:sz w:val="24"/>
          <w:szCs w:val="24"/>
          <w:lang w:val="es-CO"/>
        </w:rPr>
        <w:t>validar</w:t>
      </w:r>
      <w:r w:rsidR="004C7650">
        <w:rPr>
          <w:b w:val="0"/>
          <w:color w:val="auto"/>
          <w:sz w:val="24"/>
          <w:szCs w:val="24"/>
          <w:lang w:val="es-CO"/>
        </w:rPr>
        <w:t xml:space="preserve">á </w:t>
      </w:r>
      <w:r w:rsidRPr="00DD08B9">
        <w:rPr>
          <w:b w:val="0"/>
          <w:color w:val="auto"/>
          <w:sz w:val="24"/>
          <w:szCs w:val="24"/>
          <w:lang w:val="es-CO"/>
        </w:rPr>
        <w:t>los campos que están concebidos en las plantillas, y que cumplan con los detalles técnicos.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el registro haya quedado ingresado en la base de datos.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Verificar que un usuario sea registrado en la base de datos con el número mínimo de campos.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con mismo número de identificación.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no registre usuarios menores de 18 años.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 estructura de la página se mantenga sin importar la resolución o navegador.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los tiempos de respuesta de la página.</w:t>
      </w:r>
    </w:p>
    <w:p w:rsidR="00DD08B9" w:rsidRP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las solicitudes de crédito hayan quedado ingresadas en la base de datos.</w:t>
      </w:r>
    </w:p>
    <w:p w:rsidR="00DD08B9" w:rsidRDefault="00DD08B9" w:rsidP="00176957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Validar que los mensajes entregados por la página estén acordes con la operación realizada y la respuesta esperada.</w:t>
      </w:r>
    </w:p>
    <w:p w:rsidR="00DD08B9" w:rsidRDefault="00DD08B9" w:rsidP="00DD08B9">
      <w:pPr>
        <w:ind w:left="720" w:hanging="720"/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DD08B9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4" w:name="_Toc508343164"/>
      <w:r w:rsidRPr="00DD08B9">
        <w:rPr>
          <w:color w:val="auto"/>
          <w:lang w:val="es-CO"/>
        </w:rPr>
        <w:lastRenderedPageBreak/>
        <w:t>Fuera del alcance</w:t>
      </w:r>
      <w:bookmarkEnd w:id="4"/>
    </w:p>
    <w:p w:rsidR="00DD08B9" w:rsidRDefault="00DD08B9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DD08B9">
        <w:rPr>
          <w:b w:val="0"/>
          <w:color w:val="auto"/>
          <w:sz w:val="24"/>
          <w:szCs w:val="24"/>
          <w:lang w:val="es-CO"/>
        </w:rPr>
        <w:t>•</w:t>
      </w:r>
      <w:r w:rsidRPr="00DD08B9">
        <w:rPr>
          <w:b w:val="0"/>
          <w:color w:val="auto"/>
          <w:sz w:val="24"/>
          <w:szCs w:val="24"/>
          <w:lang w:val="es-CO"/>
        </w:rPr>
        <w:tab/>
        <w:t>No se va a probar el listado de créditos aprobados.</w:t>
      </w:r>
    </w:p>
    <w:p w:rsidR="00DD08B9" w:rsidRPr="00DD08B9" w:rsidRDefault="00DD08B9" w:rsidP="00DD08B9">
      <w:pPr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DD08B9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5" w:name="_Toc508343165"/>
      <w:r w:rsidRPr="00DD08B9">
        <w:rPr>
          <w:color w:val="auto"/>
          <w:lang w:val="es-CO"/>
        </w:rPr>
        <w:t>Estrategia</w:t>
      </w:r>
      <w:bookmarkEnd w:id="5"/>
    </w:p>
    <w:p w:rsidR="00176957" w:rsidRP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Definición de herramientas para la automatización de las pruebas.</w:t>
      </w:r>
    </w:p>
    <w:p w:rsidR="00176957" w:rsidRDefault="00176957" w:rsidP="00176957">
      <w:pPr>
        <w:jc w:val="both"/>
        <w:rPr>
          <w:b w:val="0"/>
          <w:color w:val="auto"/>
          <w:sz w:val="24"/>
          <w:szCs w:val="24"/>
          <w:lang w:val="es-CO"/>
        </w:rPr>
      </w:pPr>
      <w:r w:rsidRPr="00176957">
        <w:rPr>
          <w:b w:val="0"/>
          <w:color w:val="auto"/>
          <w:sz w:val="24"/>
          <w:szCs w:val="24"/>
          <w:lang w:val="es-CO"/>
        </w:rPr>
        <w:t>•</w:t>
      </w:r>
      <w:r w:rsidRPr="00176957">
        <w:rPr>
          <w:b w:val="0"/>
          <w:color w:val="auto"/>
          <w:sz w:val="24"/>
          <w:szCs w:val="24"/>
          <w:lang w:val="es-CO"/>
        </w:rPr>
        <w:tab/>
        <w:t>Ambiente en el que se van a realizar las pruebas.</w:t>
      </w:r>
    </w:p>
    <w:p w:rsidR="000F7700" w:rsidRPr="00176957" w:rsidRDefault="000F7700" w:rsidP="00176957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6" w:name="_Toc508343166"/>
      <w:r w:rsidRPr="00DD08B9">
        <w:rPr>
          <w:color w:val="auto"/>
          <w:lang w:val="es-CO"/>
        </w:rPr>
        <w:t>Riesgos</w:t>
      </w:r>
      <w:bookmarkEnd w:id="6"/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>
        <w:rPr>
          <w:b w:val="0"/>
          <w:color w:val="auto"/>
          <w:sz w:val="24"/>
          <w:szCs w:val="24"/>
          <w:lang w:val="es-CO"/>
        </w:rPr>
        <w:t>•</w:t>
      </w:r>
      <w:r>
        <w:rPr>
          <w:b w:val="0"/>
          <w:color w:val="auto"/>
          <w:sz w:val="24"/>
          <w:szCs w:val="24"/>
          <w:lang w:val="es-CO"/>
        </w:rPr>
        <w:tab/>
        <w:t xml:space="preserve">Falta de conocimiento del </w:t>
      </w:r>
      <w:proofErr w:type="spellStart"/>
      <w:r>
        <w:rPr>
          <w:b w:val="0"/>
          <w:color w:val="auto"/>
          <w:sz w:val="24"/>
          <w:szCs w:val="24"/>
          <w:lang w:val="es-CO"/>
        </w:rPr>
        <w:t>T</w:t>
      </w:r>
      <w:r w:rsidRPr="000F7700">
        <w:rPr>
          <w:b w:val="0"/>
          <w:color w:val="auto"/>
          <w:sz w:val="24"/>
          <w:szCs w:val="24"/>
          <w:lang w:val="es-CO"/>
        </w:rPr>
        <w:t>ester</w:t>
      </w:r>
      <w:proofErr w:type="spellEnd"/>
      <w:r>
        <w:rPr>
          <w:b w:val="0"/>
          <w:color w:val="auto"/>
          <w:sz w:val="24"/>
          <w:szCs w:val="24"/>
          <w:lang w:val="es-CO"/>
        </w:rPr>
        <w:t xml:space="preserve">. 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Problemas de instalación de las herramientas</w:t>
      </w:r>
      <w:r>
        <w:rPr>
          <w:b w:val="0"/>
          <w:color w:val="auto"/>
          <w:sz w:val="24"/>
          <w:szCs w:val="24"/>
          <w:lang w:val="es-CO"/>
        </w:rPr>
        <w:t>.</w:t>
      </w:r>
    </w:p>
    <w:p w:rsidR="000F7700" w:rsidRP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Fallo en el ambiente de pruebas.</w:t>
      </w:r>
    </w:p>
    <w:p w:rsidR="000F7700" w:rsidRDefault="000F7700" w:rsidP="000F7700">
      <w:pPr>
        <w:jc w:val="both"/>
        <w:rPr>
          <w:b w:val="0"/>
          <w:color w:val="auto"/>
          <w:sz w:val="24"/>
          <w:szCs w:val="24"/>
          <w:lang w:val="es-CO"/>
        </w:rPr>
      </w:pPr>
      <w:r w:rsidRPr="000F7700">
        <w:rPr>
          <w:b w:val="0"/>
          <w:color w:val="auto"/>
          <w:sz w:val="24"/>
          <w:szCs w:val="24"/>
          <w:lang w:val="es-CO"/>
        </w:rPr>
        <w:t>•</w:t>
      </w:r>
      <w:r w:rsidRPr="000F7700">
        <w:rPr>
          <w:b w:val="0"/>
          <w:color w:val="auto"/>
          <w:sz w:val="24"/>
          <w:szCs w:val="24"/>
          <w:lang w:val="es-CO"/>
        </w:rPr>
        <w:tab/>
        <w:t>Desconocimiento de las herramientas a utilizar.</w:t>
      </w:r>
    </w:p>
    <w:p w:rsidR="0018307D" w:rsidRPr="000F7700" w:rsidRDefault="0018307D" w:rsidP="000F7700">
      <w:pPr>
        <w:jc w:val="both"/>
        <w:rPr>
          <w:b w:val="0"/>
          <w:color w:val="auto"/>
          <w:sz w:val="24"/>
          <w:szCs w:val="24"/>
          <w:lang w:val="es-CO"/>
        </w:rPr>
      </w:pPr>
    </w:p>
    <w:p w:rsidR="00DD08B9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7" w:name="_Toc508343167"/>
      <w:r w:rsidRPr="00DD08B9">
        <w:rPr>
          <w:color w:val="auto"/>
          <w:lang w:val="es-CO"/>
        </w:rPr>
        <w:t>Supuestos</w:t>
      </w:r>
      <w:bookmarkEnd w:id="7"/>
    </w:p>
    <w:p w:rsidR="009450F6" w:rsidRP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Documento técnico</w:t>
      </w:r>
      <w:r>
        <w:rPr>
          <w:b w:val="0"/>
          <w:color w:val="auto"/>
          <w:sz w:val="24"/>
          <w:lang w:val="es-CO"/>
        </w:rPr>
        <w:t>.</w:t>
      </w:r>
    </w:p>
    <w:p w:rsidR="009450F6" w:rsidRDefault="009450F6" w:rsidP="009450F6">
      <w:pPr>
        <w:jc w:val="both"/>
        <w:rPr>
          <w:b w:val="0"/>
          <w:color w:val="auto"/>
          <w:sz w:val="24"/>
          <w:lang w:val="es-CO"/>
        </w:rPr>
      </w:pPr>
      <w:r w:rsidRPr="009450F6">
        <w:rPr>
          <w:b w:val="0"/>
          <w:color w:val="auto"/>
          <w:sz w:val="24"/>
          <w:lang w:val="es-CO"/>
        </w:rPr>
        <w:t>•</w:t>
      </w:r>
      <w:r w:rsidRPr="009450F6">
        <w:rPr>
          <w:b w:val="0"/>
          <w:color w:val="auto"/>
          <w:sz w:val="24"/>
          <w:lang w:val="es-CO"/>
        </w:rPr>
        <w:tab/>
        <w:t>Aplicativo terminado</w:t>
      </w:r>
      <w:r>
        <w:rPr>
          <w:b w:val="0"/>
          <w:color w:val="auto"/>
          <w:sz w:val="24"/>
          <w:lang w:val="es-CO"/>
        </w:rPr>
        <w:t>.</w:t>
      </w:r>
    </w:p>
    <w:p w:rsidR="00524161" w:rsidRPr="009450F6" w:rsidRDefault="00524161" w:rsidP="009450F6">
      <w:pPr>
        <w:jc w:val="both"/>
        <w:rPr>
          <w:b w:val="0"/>
          <w:color w:val="auto"/>
          <w:sz w:val="24"/>
          <w:lang w:val="es-CO"/>
        </w:rPr>
      </w:pPr>
    </w:p>
    <w:p w:rsidR="002B3F27" w:rsidRDefault="002B3F27" w:rsidP="00190A6B">
      <w:pPr>
        <w:pStyle w:val="Heading2"/>
        <w:numPr>
          <w:ilvl w:val="1"/>
          <w:numId w:val="8"/>
        </w:numPr>
        <w:rPr>
          <w:color w:val="auto"/>
          <w:lang w:val="es-CO"/>
        </w:rPr>
      </w:pPr>
      <w:bookmarkStart w:id="8" w:name="_Toc508343168"/>
      <w:r w:rsidRPr="00DD08B9">
        <w:rPr>
          <w:color w:val="auto"/>
          <w:lang w:val="es-CO"/>
        </w:rPr>
        <w:t>Pre-requisitos</w:t>
      </w:r>
      <w:bookmarkEnd w:id="8"/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Permisos para acceder a la base de datos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todas las herramientas instaladas</w:t>
      </w:r>
      <w:r>
        <w:rPr>
          <w:b w:val="0"/>
          <w:color w:val="auto"/>
          <w:sz w:val="24"/>
          <w:lang w:val="es-CO"/>
        </w:rPr>
        <w:t>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un botón para ingresar al formulario de ingresar el usuario.</w:t>
      </w:r>
    </w:p>
    <w:p w:rsidR="00524161" w:rsidRPr="00524161" w:rsidRDefault="00524161" w:rsidP="00524161">
      <w:pPr>
        <w:rPr>
          <w:b w:val="0"/>
          <w:color w:val="auto"/>
          <w:sz w:val="24"/>
          <w:lang w:val="es-CO"/>
        </w:rPr>
      </w:pPr>
      <w:r w:rsidRPr="00524161">
        <w:rPr>
          <w:b w:val="0"/>
          <w:color w:val="auto"/>
          <w:sz w:val="24"/>
          <w:lang w:val="es-CO"/>
        </w:rPr>
        <w:t>•</w:t>
      </w:r>
      <w:r w:rsidRPr="00524161">
        <w:rPr>
          <w:b w:val="0"/>
          <w:color w:val="auto"/>
          <w:sz w:val="24"/>
          <w:lang w:val="es-CO"/>
        </w:rPr>
        <w:tab/>
        <w:t>Tener el enlace entre registro y solicitud de crédito</w:t>
      </w:r>
      <w:r>
        <w:rPr>
          <w:b w:val="0"/>
          <w:color w:val="auto"/>
          <w:sz w:val="24"/>
          <w:lang w:val="es-CO"/>
        </w:rPr>
        <w:t>.</w:t>
      </w:r>
    </w:p>
    <w:p w:rsidR="0069228E" w:rsidRPr="007A5118" w:rsidRDefault="0069228E" w:rsidP="0069228E">
      <w:pPr>
        <w:pStyle w:val="Heading1"/>
        <w:rPr>
          <w:color w:val="auto"/>
          <w:lang w:val="es-CO"/>
        </w:rPr>
      </w:pPr>
      <w:bookmarkStart w:id="9" w:name="_Toc508343169"/>
      <w:r w:rsidRPr="007A5118">
        <w:rPr>
          <w:color w:val="auto"/>
          <w:lang w:val="es-CO"/>
        </w:rPr>
        <w:t>Casos de prueba</w:t>
      </w:r>
      <w:bookmarkEnd w:id="9"/>
    </w:p>
    <w:p w:rsidR="0069228E" w:rsidRPr="007A5118" w:rsidRDefault="00A87470" w:rsidP="00A87470">
      <w:pPr>
        <w:pStyle w:val="Heading2"/>
        <w:rPr>
          <w:color w:val="auto"/>
          <w:lang w:val="es-CO"/>
        </w:rPr>
      </w:pPr>
      <w:bookmarkStart w:id="10" w:name="_Toc508343170"/>
      <w:r w:rsidRPr="007A5118">
        <w:rPr>
          <w:color w:val="auto"/>
          <w:lang w:val="es-CO"/>
        </w:rPr>
        <w:t>2.1. Registro del cliente</w:t>
      </w:r>
      <w:bookmarkEnd w:id="10"/>
    </w:p>
    <w:p w:rsidR="00BC076E" w:rsidRDefault="00BC076E" w:rsidP="00BC076E">
      <w:pPr>
        <w:pStyle w:val="Heading3"/>
        <w:rPr>
          <w:b w:val="0"/>
          <w:i/>
          <w:lang w:val="es-CO"/>
        </w:rPr>
      </w:pPr>
      <w:bookmarkStart w:id="11" w:name="_Toc508343171"/>
      <w:r>
        <w:rPr>
          <w:lang w:val="es-CO"/>
        </w:rPr>
        <w:t xml:space="preserve">2.1.1. </w:t>
      </w:r>
      <w:r>
        <w:rPr>
          <w:b w:val="0"/>
          <w:i/>
          <w:lang w:val="es-CO"/>
        </w:rPr>
        <w:t>Condiciones iniciales</w:t>
      </w:r>
      <w:bookmarkEnd w:id="11"/>
    </w:p>
    <w:p w:rsidR="004C6669" w:rsidRPr="00F90BFB" w:rsidRDefault="004C6669" w:rsidP="004C6669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746" w:type="dxa"/>
        <w:jc w:val="center"/>
        <w:tblLook w:val="04A0" w:firstRow="1" w:lastRow="0" w:firstColumn="1" w:lastColumn="0" w:noHBand="0" w:noVBand="1"/>
      </w:tblPr>
      <w:tblGrid>
        <w:gridCol w:w="2765"/>
        <w:gridCol w:w="3648"/>
        <w:gridCol w:w="1589"/>
        <w:gridCol w:w="1744"/>
      </w:tblGrid>
      <w:tr w:rsidR="00FE7FEC" w:rsidRPr="00686994" w:rsidTr="00FE7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4C6669" w:rsidP="004C6669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686994">
              <w:rPr>
                <w:color w:val="auto"/>
                <w:sz w:val="24"/>
                <w:szCs w:val="24"/>
                <w:lang w:val="es-CO"/>
              </w:rPr>
              <w:t xml:space="preserve">min, </w:t>
            </w:r>
            <w:proofErr w:type="spellStart"/>
            <w:r w:rsidRPr="00686994">
              <w:rPr>
                <w:color w:val="auto"/>
                <w:sz w:val="24"/>
                <w:szCs w:val="24"/>
                <w:lang w:val="es-CO"/>
              </w:rPr>
              <w:t>max</w:t>
            </w:r>
            <w:proofErr w:type="spellEnd"/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4C6669" w:rsidRPr="00686994" w:rsidRDefault="004C6669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Documento de identidad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[5,10]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3648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 xml:space="preserve"> [3,50]</w:t>
            </w:r>
          </w:p>
        </w:tc>
        <w:tc>
          <w:tcPr>
            <w:tcW w:w="1589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Primer apellido</w:t>
            </w:r>
          </w:p>
        </w:tc>
        <w:tc>
          <w:tcPr>
            <w:tcW w:w="3648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</w:p>
        </w:tc>
        <w:tc>
          <w:tcPr>
            <w:tcW w:w="1744" w:type="dxa"/>
            <w:vAlign w:val="center"/>
          </w:tcPr>
          <w:p w:rsidR="001360CE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4C6669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Segundo apellido</w:t>
            </w:r>
          </w:p>
        </w:tc>
        <w:tc>
          <w:tcPr>
            <w:tcW w:w="3648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bCs/>
                <w:color w:val="auto"/>
                <w:sz w:val="24"/>
                <w:szCs w:val="24"/>
                <w:lang w:val="es-CO"/>
              </w:rPr>
              <w:t>[3,50]</w:t>
            </w:r>
          </w:p>
        </w:tc>
        <w:tc>
          <w:tcPr>
            <w:tcW w:w="1589" w:type="dxa"/>
            <w:vAlign w:val="center"/>
          </w:tcPr>
          <w:p w:rsidR="004C6669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 xml:space="preserve">STRING </w:t>
            </w:r>
          </w:p>
        </w:tc>
        <w:tc>
          <w:tcPr>
            <w:tcW w:w="1744" w:type="dxa"/>
            <w:vAlign w:val="center"/>
          </w:tcPr>
          <w:p w:rsidR="004C6669" w:rsidRPr="00686994" w:rsidRDefault="001360CE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FE7FEC" w:rsidRPr="00686994" w:rsidTr="00FE7FE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vAlign w:val="center"/>
          </w:tcPr>
          <w:p w:rsidR="001360CE" w:rsidRPr="00686994" w:rsidRDefault="001360CE" w:rsidP="009D567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686994">
              <w:rPr>
                <w:color w:val="auto"/>
                <w:sz w:val="24"/>
                <w:szCs w:val="24"/>
                <w:lang w:val="es-CO"/>
              </w:rPr>
              <w:t>Fecha de nacimiento</w:t>
            </w:r>
          </w:p>
        </w:tc>
        <w:tc>
          <w:tcPr>
            <w:tcW w:w="3648" w:type="dxa"/>
            <w:vAlign w:val="center"/>
          </w:tcPr>
          <w:p w:rsidR="001360CE" w:rsidRPr="00686994" w:rsidRDefault="00BF412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  <w:tc>
          <w:tcPr>
            <w:tcW w:w="1589" w:type="dxa"/>
            <w:vAlign w:val="center"/>
          </w:tcPr>
          <w:p w:rsidR="001360CE" w:rsidRPr="00686994" w:rsidRDefault="002B6FA1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686994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1360CE" w:rsidRPr="00686994" w:rsidRDefault="00FE7FEC" w:rsidP="004C666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BC076E" w:rsidRPr="00BC076E" w:rsidRDefault="00BC076E" w:rsidP="00BC076E">
      <w:pPr>
        <w:rPr>
          <w:lang w:val="es-CO"/>
        </w:rPr>
      </w:pPr>
    </w:p>
    <w:p w:rsidR="00A87470" w:rsidRDefault="00A87470" w:rsidP="00A87470">
      <w:pPr>
        <w:pStyle w:val="Heading3"/>
        <w:rPr>
          <w:b w:val="0"/>
          <w:lang w:val="es-CO"/>
        </w:rPr>
      </w:pPr>
      <w:bookmarkStart w:id="12" w:name="_Toc508343172"/>
      <w:r>
        <w:rPr>
          <w:lang w:val="es-CO"/>
        </w:rPr>
        <w:t>2.1.</w:t>
      </w:r>
      <w:r w:rsidR="00BC076E">
        <w:rPr>
          <w:lang w:val="es-CO"/>
        </w:rPr>
        <w:t>2</w:t>
      </w:r>
      <w:r>
        <w:rPr>
          <w:lang w:val="es-CO"/>
        </w:rPr>
        <w:t xml:space="preserve">. </w:t>
      </w:r>
      <w:r w:rsidRPr="00BC076E">
        <w:rPr>
          <w:b w:val="0"/>
          <w:i/>
          <w:lang w:val="es-CO"/>
        </w:rPr>
        <w:t>Agregar un nuevo cliente correctamente</w:t>
      </w:r>
      <w:bookmarkEnd w:id="12"/>
    </w:p>
    <w:p w:rsidR="00A87470" w:rsidRDefault="00A87470" w:rsidP="00A87470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5"/>
        <w:gridCol w:w="342"/>
        <w:gridCol w:w="2471"/>
        <w:gridCol w:w="2487"/>
      </w:tblGrid>
      <w:tr w:rsidR="00A87470" w:rsidTr="00E541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  <w:tc>
          <w:tcPr>
            <w:tcW w:w="4958" w:type="dxa"/>
            <w:gridSpan w:val="3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correctamente</w:t>
            </w:r>
          </w:p>
        </w:tc>
        <w:tc>
          <w:tcPr>
            <w:tcW w:w="2487" w:type="dxa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6357B9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</w:t>
            </w:r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</w:t>
            </w:r>
            <w:proofErr w:type="spellStart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A87470" w:rsidRPr="00C56272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A87470" w:rsidRPr="009A083C" w:rsidRDefault="00A87470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Verificar que los datos ingresados est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én de manera correcta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C.C. = 1023456783</w:t>
            </w:r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Nombre = Luis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 xml:space="preserve"> Eduardo</w:t>
            </w:r>
          </w:p>
          <w:p w:rsidR="00BB7454" w:rsidRDefault="00E541D9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Primer a</w:t>
            </w:r>
            <w:r w:rsidR="00A87470" w:rsidRPr="009A083C">
              <w:rPr>
                <w:color w:val="0F0D29" w:themeColor="text1"/>
                <w:sz w:val="24"/>
                <w:szCs w:val="24"/>
                <w:lang w:val="es-CO"/>
              </w:rPr>
              <w:t>pellido = Martínez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  <w:p w:rsidR="00A87470" w:rsidRPr="009A083C" w:rsidRDefault="00BB7454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 xml:space="preserve">Segundo apellido = </w:t>
            </w:r>
            <w:r w:rsidR="00E541D9">
              <w:rPr>
                <w:color w:val="0F0D29" w:themeColor="text1"/>
                <w:sz w:val="24"/>
                <w:szCs w:val="24"/>
                <w:lang w:val="es-CO"/>
              </w:rPr>
              <w:t>Díaz</w:t>
            </w:r>
          </w:p>
          <w:p w:rsidR="00A87470" w:rsidRPr="009A083C" w:rsidRDefault="00A87470" w:rsidP="00A87470">
            <w:pPr>
              <w:pStyle w:val="ListParagraph"/>
              <w:numPr>
                <w:ilvl w:val="0"/>
                <w:numId w:val="5"/>
              </w:numPr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Fecha de Nacimiento = 14/03/1993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A87470" w:rsidRPr="00C56272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guarda la información del nuevo cliente </w:t>
            </w:r>
            <w:r w:rsidR="00C56272">
              <w:rPr>
                <w:b w:val="0"/>
                <w:color w:val="0F0D29" w:themeColor="text1"/>
                <w:sz w:val="24"/>
                <w:szCs w:val="24"/>
                <w:lang w:val="es-CO"/>
              </w:rPr>
              <w:t>y se re dirige</w:t>
            </w:r>
            <w:r w:rsidR="0097346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a la vista de </w:t>
            </w:r>
            <w:r w:rsidR="00C56272"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solicitud de crédito</w:t>
            </w:r>
          </w:p>
        </w:tc>
      </w:tr>
      <w:tr w:rsidR="00A87470" w:rsidRPr="00C56272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el nuevo cliente se debe encontrar registrado</w:t>
            </w:r>
          </w:p>
        </w:tc>
      </w:tr>
      <w:tr w:rsidR="00A87470" w:rsidRPr="009E52BE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A87470" w:rsidRPr="009A083C" w:rsidRDefault="00A87470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B77AB1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x</w:t>
            </w: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B77AB1"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52BE">
              <w:rPr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9E52BE" w:rsidRPr="009E52BE">
              <w:rPr>
                <w:b w:val="0"/>
                <w:color w:val="0F0D29" w:themeColor="text1"/>
                <w:sz w:val="24"/>
                <w:szCs w:val="24"/>
                <w:lang w:val="es-CO"/>
              </w:rPr>
              <w:t>se cumplieron los resultados esperados</w:t>
            </w:r>
          </w:p>
        </w:tc>
      </w:tr>
      <w:tr w:rsidR="00A87470" w:rsidTr="00E541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A87470" w:rsidRPr="009A083C" w:rsidRDefault="00A87470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5" w:type="dxa"/>
            <w:tcBorders>
              <w:right w:val="single" w:sz="4" w:space="0" w:color="7AD6CF" w:themeColor="accent6" w:themeTint="99"/>
            </w:tcBorders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A87470" w:rsidRPr="00BC076E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8" w:type="dxa"/>
            <w:gridSpan w:val="2"/>
            <w:vAlign w:val="center"/>
          </w:tcPr>
          <w:p w:rsidR="00A87470" w:rsidRPr="009A083C" w:rsidRDefault="00A87470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A87470" w:rsidRDefault="00A87470" w:rsidP="00A87470">
      <w:pPr>
        <w:rPr>
          <w:lang w:val="es-CO"/>
        </w:rPr>
      </w:pPr>
    </w:p>
    <w:p w:rsidR="0035201B" w:rsidRDefault="0035201B" w:rsidP="00A87470">
      <w:pPr>
        <w:rPr>
          <w:lang w:val="es-CO"/>
        </w:rPr>
      </w:pPr>
    </w:p>
    <w:p w:rsidR="00F90BFB" w:rsidRDefault="00F90BFB" w:rsidP="00F90BFB">
      <w:pPr>
        <w:pStyle w:val="Heading3"/>
        <w:rPr>
          <w:b w:val="0"/>
          <w:i/>
          <w:lang w:val="es-CO"/>
        </w:rPr>
      </w:pPr>
      <w:bookmarkStart w:id="13" w:name="_Toc508343173"/>
      <w:r>
        <w:rPr>
          <w:lang w:val="es-CO"/>
        </w:rPr>
        <w:t xml:space="preserve">2.1.3. </w:t>
      </w:r>
      <w:r>
        <w:rPr>
          <w:b w:val="0"/>
          <w:i/>
          <w:lang w:val="es-CO"/>
        </w:rPr>
        <w:t>Agregar un cliente con C.C. de un cliente registrado</w:t>
      </w:r>
      <w:bookmarkEnd w:id="13"/>
    </w:p>
    <w:p w:rsidR="00F90BFB" w:rsidRPr="00F90BFB" w:rsidRDefault="00F90BFB" w:rsidP="00F90BFB">
      <w:pPr>
        <w:rPr>
          <w:lang w:val="es-CO"/>
        </w:rPr>
      </w:pPr>
      <w:bookmarkStart w:id="14" w:name="_GoBack"/>
      <w:bookmarkEnd w:id="14"/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2481"/>
        <w:gridCol w:w="2144"/>
        <w:gridCol w:w="342"/>
        <w:gridCol w:w="2471"/>
        <w:gridCol w:w="2488"/>
      </w:tblGrid>
      <w:tr w:rsidR="00F90BFB" w:rsidTr="00F90B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CPHU1-02</w:t>
            </w:r>
          </w:p>
        </w:tc>
        <w:tc>
          <w:tcPr>
            <w:tcW w:w="4957" w:type="dxa"/>
            <w:gridSpan w:val="3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C.C. ya registrada</w:t>
            </w:r>
          </w:p>
        </w:tc>
        <w:tc>
          <w:tcPr>
            <w:tcW w:w="2488" w:type="dxa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F90BFB" w:rsidRPr="00C56272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vAlign w:val="center"/>
          </w:tcPr>
          <w:p w:rsidR="00F90BFB" w:rsidRPr="009A083C" w:rsidRDefault="00F90BFB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Tener la Cedula de Ciudadanía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a digitar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ya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registrada en otro cliente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F90BFB" w:rsidRPr="00BB7454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Pr="00BB7454">
              <w:rPr>
                <w:color w:val="0F0D29" w:themeColor="text1"/>
                <w:sz w:val="24"/>
                <w:szCs w:val="24"/>
                <w:u w:val="single"/>
                <w:lang w:val="es-CO"/>
              </w:rPr>
              <w:t>C.C. = 1023456783</w:t>
            </w:r>
          </w:p>
          <w:p w:rsidR="00185EDC" w:rsidRPr="00185EDC" w:rsidRDefault="00BB7454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ab/>
              <w:t>Nombre = Arturo Enrique</w:t>
            </w:r>
          </w:p>
          <w:p w:rsidR="00185EDC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</w:r>
            <w:r w:rsidR="00BB7454">
              <w:rPr>
                <w:color w:val="0F0D29" w:themeColor="text1"/>
                <w:sz w:val="24"/>
                <w:szCs w:val="24"/>
                <w:lang w:val="es-CO"/>
              </w:rPr>
              <w:t>Primer apellido = M</w:t>
            </w:r>
          </w:p>
          <w:p w:rsidR="00F90BFB" w:rsidRPr="00185EDC" w:rsidRDefault="00185EDC" w:rsidP="00185EDC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185EDC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14/05/1997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6" w:type="dxa"/>
            <w:gridSpan w:val="5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F90BFB" w:rsidRPr="00C56272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185EDC" w:rsidRDefault="00185EDC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</w:t>
            </w:r>
            <w:r w:rsidR="00EF4336">
              <w:rPr>
                <w:b w:val="0"/>
                <w:color w:val="0F0D29" w:themeColor="text1"/>
                <w:sz w:val="24"/>
                <w:szCs w:val="24"/>
                <w:lang w:val="es-CO"/>
              </w:rPr>
              <w:t>iente porque la C.C. ya existe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; por ello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arroja</w:t>
            </w:r>
            <w:r w:rsidRP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853A86">
              <w:rPr>
                <w:b w:val="0"/>
                <w:color w:val="0F0D29" w:themeColor="text1"/>
                <w:sz w:val="24"/>
                <w:szCs w:val="24"/>
                <w:lang w:val="es-CO"/>
              </w:rPr>
              <w:t>un mensaje indicando el error</w:t>
            </w:r>
          </w:p>
        </w:tc>
      </w:tr>
      <w:tr w:rsidR="00F90BFB" w:rsidRPr="00C56272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7445" w:type="dxa"/>
            <w:gridSpan w:val="4"/>
            <w:tcBorders>
              <w:right w:val="single" w:sz="4" w:space="0" w:color="A6E4DF" w:themeColor="accent6" w:themeTint="66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</w:t>
            </w:r>
            <w:r w:rsidR="00185EDC">
              <w:rPr>
                <w:b w:val="0"/>
                <w:color w:val="0F0D29" w:themeColor="text1"/>
                <w:sz w:val="24"/>
                <w:szCs w:val="24"/>
                <w:lang w:val="es-CO"/>
              </w:rPr>
              <w:t>a BBDD no se debe encontrar el registro de este nuevo cliente porque la C.C. ya existe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 w:val="restart"/>
            <w:vAlign w:val="center"/>
          </w:tcPr>
          <w:p w:rsidR="00F90BFB" w:rsidRPr="009A083C" w:rsidRDefault="00F90BFB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F90BFB" w:rsidTr="00F90B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1" w:type="dxa"/>
            <w:vMerge/>
            <w:vAlign w:val="center"/>
          </w:tcPr>
          <w:p w:rsidR="00F90BFB" w:rsidRPr="009A083C" w:rsidRDefault="00F90BFB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F90BFB" w:rsidRPr="00BC076E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4959" w:type="dxa"/>
            <w:gridSpan w:val="2"/>
            <w:vAlign w:val="center"/>
          </w:tcPr>
          <w:p w:rsidR="00F90BFB" w:rsidRPr="009A083C" w:rsidRDefault="00F90BF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F90BFB" w:rsidRDefault="00F90BF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7511D" w:rsidRDefault="0037511D" w:rsidP="0037511D">
      <w:pPr>
        <w:pStyle w:val="Heading3"/>
        <w:rPr>
          <w:b w:val="0"/>
          <w:i/>
          <w:lang w:val="es-CO"/>
        </w:rPr>
      </w:pPr>
      <w:bookmarkStart w:id="15" w:name="_Toc508343174"/>
      <w:r>
        <w:rPr>
          <w:lang w:val="es-CO"/>
        </w:rPr>
        <w:t xml:space="preserve">2.1.4. </w:t>
      </w:r>
      <w:r>
        <w:rPr>
          <w:b w:val="0"/>
          <w:i/>
          <w:lang w:val="es-CO"/>
        </w:rPr>
        <w:t>Agregar un cliente con algún tipo de dato inválido</w:t>
      </w:r>
      <w:bookmarkEnd w:id="15"/>
    </w:p>
    <w:p w:rsidR="0037511D" w:rsidRDefault="0037511D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7511D" w:rsidTr="0037511D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7511D" w:rsidTr="0037511D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CPHU1-03</w:t>
            </w:r>
          </w:p>
        </w:tc>
        <w:tc>
          <w:tcPr>
            <w:tcW w:w="5538" w:type="dxa"/>
            <w:gridSpan w:val="3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con algún tipo de dato inválido</w:t>
            </w:r>
          </w:p>
        </w:tc>
        <w:tc>
          <w:tcPr>
            <w:tcW w:w="2489" w:type="dxa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D45FE9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7511D" w:rsidRPr="00F90BFB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7511D" w:rsidRPr="009A083C" w:rsidRDefault="0037511D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C.C. = 1076543894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r w:rsidRPr="00827B31">
              <w:rPr>
                <w:bCs w:val="0"/>
                <w:color w:val="0F0D29" w:themeColor="text1"/>
                <w:sz w:val="24"/>
                <w:szCs w:val="24"/>
                <w:u w:val="single"/>
                <w:lang w:val="es-CO"/>
              </w:rPr>
              <w:t>Nombre = Lui5</w:t>
            </w:r>
          </w:p>
          <w:p w:rsidR="0037511D" w:rsidRPr="0037511D" w:rsidRDefault="0037511D" w:rsidP="0037511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Martínez</w:t>
            </w:r>
          </w:p>
          <w:p w:rsidR="0037511D" w:rsidRPr="00D12FB4" w:rsidRDefault="0037511D" w:rsidP="007A755C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7511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7511D" w:rsidRPr="00C56272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C6382B" w:rsidRDefault="00C6382B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registra la información del nuevo cliente porque el Nombre no 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es del tipo de dato indicado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(formato UTF8 solo caracteres s</w:t>
            </w:r>
            <w:r w:rsidR="00827B31">
              <w:rPr>
                <w:b w:val="0"/>
                <w:color w:val="0F0D29" w:themeColor="text1"/>
                <w:sz w:val="24"/>
                <w:szCs w:val="24"/>
                <w:lang w:val="es-CO"/>
              </w:rPr>
              <w:t>in caracteres especiales); por lo tanto, arroja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en el campo </w:t>
            </w:r>
            <w:r w:rsidR="0084762A">
              <w:rPr>
                <w:b w:val="0"/>
                <w:color w:val="0F0D29" w:themeColor="text1"/>
                <w:sz w:val="24"/>
                <w:szCs w:val="24"/>
                <w:lang w:val="es-CO"/>
              </w:rPr>
              <w:t>para que ingrese el dato</w:t>
            </w:r>
            <w:r w:rsidRP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correctamente.</w:t>
            </w:r>
          </w:p>
        </w:tc>
      </w:tr>
      <w:tr w:rsidR="0037511D" w:rsidRPr="00C56272" w:rsidTr="00D602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 este nuevo cliente porque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el nombre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C6382B">
              <w:rPr>
                <w:b w:val="0"/>
                <w:color w:val="0F0D29" w:themeColor="text1"/>
                <w:sz w:val="24"/>
                <w:szCs w:val="24"/>
                <w:lang w:val="es-CO"/>
              </w:rPr>
              <w:t>está incorrecto.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7511D" w:rsidRPr="009A083C" w:rsidRDefault="0037511D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7511D" w:rsidTr="003751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7511D" w:rsidRPr="009A083C" w:rsidRDefault="0037511D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7511D" w:rsidRPr="00BC076E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7511D" w:rsidRPr="009A083C" w:rsidRDefault="0037511D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7511D" w:rsidRDefault="0037511D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D12FB4" w:rsidRDefault="00D12FB4" w:rsidP="00D12FB4">
      <w:pPr>
        <w:pStyle w:val="Heading3"/>
        <w:rPr>
          <w:b w:val="0"/>
          <w:i/>
          <w:lang w:val="es-CO"/>
        </w:rPr>
      </w:pPr>
      <w:bookmarkStart w:id="16" w:name="_Toc508343175"/>
      <w:r>
        <w:rPr>
          <w:lang w:val="es-CO"/>
        </w:rPr>
        <w:t xml:space="preserve">2.1.5. </w:t>
      </w:r>
      <w:r>
        <w:rPr>
          <w:b w:val="0"/>
          <w:i/>
          <w:lang w:val="es-CO"/>
        </w:rPr>
        <w:t>Agregar un cliente con número de caracteres inválidos en algún campo</w:t>
      </w:r>
      <w:bookmarkEnd w:id="16"/>
    </w:p>
    <w:p w:rsidR="00D12FB4" w:rsidRPr="00D12FB4" w:rsidRDefault="00D12FB4" w:rsidP="00D12FB4">
      <w:pPr>
        <w:rPr>
          <w:lang w:val="es-CO"/>
        </w:rPr>
      </w:pPr>
    </w:p>
    <w:tbl>
      <w:tblPr>
        <w:tblStyle w:val="GridTable1Light-Accent6"/>
        <w:tblW w:w="10153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  <w:gridCol w:w="36"/>
      </w:tblGrid>
      <w:tr w:rsidR="00D12FB4" w:rsidTr="0035201B">
        <w:trPr>
          <w:gridAfter w:val="2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D12FB4" w:rsidTr="0035201B">
        <w:trPr>
          <w:gridAfter w:val="2"/>
          <w:wAfter w:w="49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CPHU1-04</w:t>
            </w:r>
          </w:p>
        </w:tc>
        <w:tc>
          <w:tcPr>
            <w:tcW w:w="5774" w:type="dxa"/>
            <w:gridSpan w:val="3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número de caracteres inválidos</w:t>
            </w:r>
          </w:p>
        </w:tc>
        <w:tc>
          <w:tcPr>
            <w:tcW w:w="2489" w:type="dxa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F160A3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</w:t>
            </w:r>
            <w:r w:rsidR="00D45FE9">
              <w:rPr>
                <w:b w:val="0"/>
                <w:color w:val="0F0D29" w:themeColor="text1"/>
                <w:sz w:val="24"/>
                <w:szCs w:val="24"/>
                <w:lang w:val="es-CO"/>
              </w:rPr>
              <w:t>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D12FB4" w:rsidRPr="00F90BFB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D12FB4" w:rsidRPr="009A083C" w:rsidRDefault="00D12FB4" w:rsidP="007A75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C.C. = 123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Nombre = Luis</w:t>
            </w:r>
          </w:p>
          <w:p w:rsidR="00D12FB4" w:rsidRPr="00D12FB4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Apellido = Calle</w:t>
            </w:r>
          </w:p>
          <w:p w:rsidR="00D12FB4" w:rsidRPr="00185EDC" w:rsidRDefault="00D12FB4" w:rsidP="00D12FB4">
            <w:pPr>
              <w:rPr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>-</w:t>
            </w:r>
            <w:r w:rsidRPr="00D12FB4">
              <w:rPr>
                <w:color w:val="0F0D29" w:themeColor="text1"/>
                <w:sz w:val="24"/>
                <w:szCs w:val="24"/>
                <w:lang w:val="es-CO"/>
              </w:rPr>
              <w:tab/>
              <w:t>Fecha de Nacimiento = 14/03/1993</w:t>
            </w:r>
          </w:p>
        </w:tc>
      </w:tr>
      <w:tr w:rsidR="00D12FB4" w:rsidTr="0035201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3" w:type="dxa"/>
            <w:gridSpan w:val="7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D12FB4" w:rsidRPr="00C56272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C6382B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contiene el número d</w:t>
            </w:r>
            <w:r w:rsidR="000F3AFC">
              <w:rPr>
                <w:b w:val="0"/>
                <w:color w:val="0F0D29" w:themeColor="text1"/>
                <w:sz w:val="24"/>
                <w:szCs w:val="24"/>
                <w:lang w:val="es-CO"/>
              </w:rPr>
              <w:t>e caracteres correctos (más de 5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>) y arroja un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mensaje para que ingrese el </w:t>
            </w:r>
            <w:r w:rsidR="006F23C5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dato </w:t>
            </w:r>
            <w:r w:rsidRPr="00D12FB4">
              <w:rPr>
                <w:b w:val="0"/>
                <w:color w:val="0F0D29" w:themeColor="text1"/>
                <w:sz w:val="24"/>
                <w:szCs w:val="24"/>
                <w:lang w:val="es-CO"/>
              </w:rPr>
              <w:t>correctamente.</w:t>
            </w:r>
          </w:p>
        </w:tc>
      </w:tr>
      <w:tr w:rsidR="00D12FB4" w:rsidRPr="00C56272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FA6A4C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el número de caracteres de la Cedula de Ciudadanía es incorrecto.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D12FB4" w:rsidRPr="009A083C" w:rsidRDefault="00D12FB4" w:rsidP="007A755C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D12FB4" w:rsidTr="0035201B">
        <w:trPr>
          <w:gridAfter w:val="1"/>
          <w:wAfter w:w="36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D12FB4" w:rsidRPr="009A083C" w:rsidRDefault="00D12FB4" w:rsidP="007A755C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D12FB4" w:rsidRPr="00BC076E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D12FB4" w:rsidRPr="009A083C" w:rsidRDefault="00D12FB4" w:rsidP="007A7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D12FB4" w:rsidRDefault="00D12FB4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7" w:name="_Toc508343176"/>
      <w:r>
        <w:rPr>
          <w:lang w:val="es-CO"/>
        </w:rPr>
        <w:t xml:space="preserve">2.1.6. </w:t>
      </w:r>
      <w:r>
        <w:rPr>
          <w:b w:val="0"/>
          <w:i/>
          <w:lang w:val="es-CO"/>
        </w:rPr>
        <w:t>Agregar un cliente con formato incorrecto en alguno de los campos</w:t>
      </w:r>
      <w:bookmarkEnd w:id="17"/>
    </w:p>
    <w:p w:rsidR="0035201B" w:rsidRDefault="0035201B" w:rsidP="00F90B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CPHU1-05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nuevo cliente con el formato incorrecto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1089706320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Manuel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Díaz</w:t>
            </w:r>
          </w:p>
          <w:p w:rsidR="0035201B" w:rsidRPr="0035201B" w:rsidRDefault="0035201B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Fecha de Nacimiento = </w:t>
            </w:r>
            <w:r w:rsidR="00D6030A">
              <w:rPr>
                <w:bCs w:val="0"/>
                <w:color w:val="0F0D29" w:themeColor="text1"/>
                <w:sz w:val="24"/>
                <w:szCs w:val="24"/>
                <w:lang w:val="es-CO"/>
              </w:rPr>
              <w:t>veintitrés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de diciembre del </w:t>
            </w:r>
            <w:r w:rsidR="00D6030A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ochenta y tres 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Fecha de Nacimiento no contiene el formato correcto (DD/MM/AA).</w:t>
            </w:r>
          </w:p>
        </w:tc>
      </w:tr>
      <w:tr w:rsidR="0035201B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el formato de la fecha de nacimiento es incorrecto.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35201B" w:rsidRDefault="0035201B" w:rsidP="00F90BFB">
      <w:pPr>
        <w:rPr>
          <w:lang w:val="es-CO"/>
        </w:rPr>
      </w:pPr>
    </w:p>
    <w:p w:rsidR="0035201B" w:rsidRDefault="0035201B" w:rsidP="0035201B">
      <w:pPr>
        <w:pStyle w:val="Heading3"/>
        <w:rPr>
          <w:b w:val="0"/>
          <w:i/>
          <w:lang w:val="es-CO"/>
        </w:rPr>
      </w:pPr>
      <w:bookmarkStart w:id="18" w:name="_Toc508343177"/>
      <w:r>
        <w:rPr>
          <w:lang w:val="es-CO"/>
        </w:rPr>
        <w:t xml:space="preserve">2.1.7. </w:t>
      </w:r>
      <w:r>
        <w:rPr>
          <w:b w:val="0"/>
          <w:i/>
          <w:lang w:val="es-CO"/>
        </w:rPr>
        <w:t>Agregar un cliente menor de 18 años</w:t>
      </w:r>
      <w:bookmarkEnd w:id="18"/>
    </w:p>
    <w:p w:rsidR="0035201B" w:rsidRDefault="0035201B" w:rsidP="0035201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35201B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5201B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CPHU1-06</w:t>
            </w:r>
          </w:p>
        </w:tc>
        <w:tc>
          <w:tcPr>
            <w:tcW w:w="5538" w:type="dxa"/>
            <w:gridSpan w:val="3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nuevo cliente menor de 18 años</w:t>
            </w:r>
          </w:p>
        </w:tc>
        <w:tc>
          <w:tcPr>
            <w:tcW w:w="2489" w:type="dxa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5201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35201B" w:rsidRPr="009A083C" w:rsidRDefault="0035201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5201B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C.C. = 1023456223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Cristian</w:t>
            </w:r>
          </w:p>
          <w:p w:rsidR="0035201B" w:rsidRPr="0035201B" w:rsidRDefault="0035201B" w:rsidP="0035201B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Montoya</w:t>
            </w:r>
          </w:p>
          <w:p w:rsidR="0035201B" w:rsidRPr="0035201B" w:rsidRDefault="0035201B" w:rsidP="0035201B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35201B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14/11/2005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5201B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5201B" w:rsidRPr="0035201B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registra la información del nuevo cliente porque la Fecha de nacimiento no contiene el requerimiento (que sea mayor a 18 años) y pone un mensaje </w:t>
            </w:r>
            <w:r w:rsidR="00D03AA4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de error </w:t>
            </w:r>
            <w:r w:rsidRPr="0035201B">
              <w:rPr>
                <w:b w:val="0"/>
                <w:color w:val="0F0D29" w:themeColor="text1"/>
                <w:sz w:val="24"/>
                <w:szCs w:val="24"/>
                <w:lang w:val="es-CO"/>
              </w:rPr>
              <w:t>en el campo de texto</w:t>
            </w:r>
          </w:p>
        </w:tc>
      </w:tr>
      <w:tr w:rsidR="0035201B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4FE0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</w:t>
            </w:r>
            <w:r w:rsidR="00CD4FE0">
              <w:rPr>
                <w:b w:val="0"/>
                <w:color w:val="0F0D29" w:themeColor="text1"/>
                <w:sz w:val="24"/>
                <w:szCs w:val="24"/>
                <w:lang w:val="es-CO"/>
              </w:rPr>
              <w:t>orque éste no cumple con la mínima edad requerida.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5201B" w:rsidRPr="009A083C" w:rsidRDefault="0035201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5201B" w:rsidRPr="009A083C" w:rsidRDefault="0035201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5201B" w:rsidRPr="00BC076E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35201B" w:rsidRPr="009A083C" w:rsidRDefault="0035201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35201B" w:rsidRDefault="0035201B" w:rsidP="00F90BFB">
      <w:pPr>
        <w:rPr>
          <w:lang w:val="es-CO"/>
        </w:rPr>
      </w:pPr>
    </w:p>
    <w:p w:rsidR="002509C6" w:rsidRDefault="002509C6" w:rsidP="002509C6">
      <w:pPr>
        <w:pStyle w:val="Heading3"/>
        <w:rPr>
          <w:b w:val="0"/>
          <w:i/>
          <w:lang w:val="es-CO"/>
        </w:rPr>
      </w:pPr>
      <w:bookmarkStart w:id="19" w:name="_Toc508343178"/>
      <w:r>
        <w:rPr>
          <w:lang w:val="es-CO"/>
        </w:rPr>
        <w:t xml:space="preserve">2.1.8. </w:t>
      </w:r>
      <w:r>
        <w:rPr>
          <w:b w:val="0"/>
          <w:i/>
          <w:lang w:val="es-CO"/>
        </w:rPr>
        <w:t>Agregar un cliente algún campo vacío</w:t>
      </w:r>
      <w:bookmarkEnd w:id="19"/>
    </w:p>
    <w:p w:rsidR="002509C6" w:rsidRDefault="002509C6" w:rsidP="002509C6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2509C6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2509C6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585808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CPHU1-07</w:t>
            </w:r>
          </w:p>
        </w:tc>
        <w:tc>
          <w:tcPr>
            <w:tcW w:w="5538" w:type="dxa"/>
            <w:gridSpan w:val="3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Agregar un cliente con un campo vacío</w:t>
            </w:r>
          </w:p>
        </w:tc>
        <w:tc>
          <w:tcPr>
            <w:tcW w:w="2489" w:type="dxa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F160A3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2509C6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2509C6" w:rsidRPr="009A083C" w:rsidRDefault="002509C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2509C6" w:rsidRPr="0035201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C.C. = 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= Carlos</w:t>
            </w:r>
          </w:p>
          <w:p w:rsidR="002509C6" w:rsidRPr="002509C6" w:rsidRDefault="002509C6" w:rsidP="002509C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Apellido = Duarte</w:t>
            </w:r>
          </w:p>
          <w:p w:rsidR="002509C6" w:rsidRPr="0035201B" w:rsidRDefault="002509C6" w:rsidP="002509C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2509C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Nacimiento = 30/10/1990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2509C6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35201B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509C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registra la información del nuevo cliente porque la C.C. no fue diligenciada y pone un mensaje en el campo de texto para que ingrese el campo.</w:t>
            </w:r>
          </w:p>
        </w:tc>
      </w:tr>
      <w:tr w:rsidR="002509C6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 este nuevo cliente porque la C.C. no está registrada.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2509C6" w:rsidRPr="009A083C" w:rsidRDefault="002509C6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2509C6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2509C6" w:rsidRPr="009A083C" w:rsidRDefault="002509C6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2509C6" w:rsidRPr="00BC076E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2509C6" w:rsidRPr="009A083C" w:rsidRDefault="002509C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2509C6" w:rsidRDefault="002509C6" w:rsidP="002509C6">
      <w:pPr>
        <w:rPr>
          <w:lang w:val="es-CO"/>
        </w:rPr>
      </w:pPr>
    </w:p>
    <w:p w:rsidR="00F23621" w:rsidRPr="00F23621" w:rsidRDefault="00F23621" w:rsidP="00F23621">
      <w:pPr>
        <w:rPr>
          <w:lang w:val="es-CO"/>
        </w:rPr>
      </w:pPr>
    </w:p>
    <w:p w:rsidR="0035201B" w:rsidRPr="007A5118" w:rsidRDefault="002509C6" w:rsidP="002509C6">
      <w:pPr>
        <w:pStyle w:val="Heading2"/>
        <w:rPr>
          <w:color w:val="auto"/>
          <w:lang w:val="es-CO"/>
        </w:rPr>
      </w:pPr>
      <w:bookmarkStart w:id="20" w:name="_Toc508343180"/>
      <w:r w:rsidRPr="007A5118">
        <w:rPr>
          <w:color w:val="auto"/>
          <w:lang w:val="es-CO"/>
        </w:rPr>
        <w:t>2.2. Solicitud de información laboral</w:t>
      </w:r>
      <w:r w:rsidR="00CD6CFB" w:rsidRPr="007A5118">
        <w:rPr>
          <w:color w:val="auto"/>
          <w:lang w:val="es-CO"/>
        </w:rPr>
        <w:t xml:space="preserve"> del Cliente y Aprobación de Crédito</w:t>
      </w:r>
      <w:bookmarkEnd w:id="20"/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1" w:name="_Toc508343181"/>
      <w:r>
        <w:rPr>
          <w:lang w:val="es-CO"/>
        </w:rPr>
        <w:t xml:space="preserve">2.2.1. </w:t>
      </w:r>
      <w:r>
        <w:rPr>
          <w:b w:val="0"/>
          <w:i/>
          <w:lang w:val="es-CO"/>
        </w:rPr>
        <w:t>Condiciones Iniciales</w:t>
      </w:r>
      <w:bookmarkEnd w:id="21"/>
    </w:p>
    <w:p w:rsidR="00AC5104" w:rsidRDefault="00AC5104" w:rsidP="00AC5104">
      <w:pPr>
        <w:pStyle w:val="Default"/>
        <w:rPr>
          <w:rFonts w:asciiTheme="minorHAnsi" w:hAnsiTheme="minorHAnsi" w:cstheme="minorHAnsi"/>
        </w:rPr>
      </w:pPr>
    </w:p>
    <w:tbl>
      <w:tblPr>
        <w:tblStyle w:val="GridTable1Light-Accent6"/>
        <w:tblW w:w="9547" w:type="dxa"/>
        <w:jc w:val="center"/>
        <w:tblLook w:val="04A0" w:firstRow="1" w:lastRow="0" w:firstColumn="1" w:lastColumn="0" w:noHBand="0" w:noVBand="1"/>
      </w:tblPr>
      <w:tblGrid>
        <w:gridCol w:w="2566"/>
        <w:gridCol w:w="3648"/>
        <w:gridCol w:w="1589"/>
        <w:gridCol w:w="1744"/>
      </w:tblGrid>
      <w:tr w:rsidR="00094939" w:rsidRPr="00094939" w:rsidTr="005625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190A6B">
            <w:pPr>
              <w:jc w:val="center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Atributo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Número de caracteres [</w:t>
            </w:r>
            <w:r w:rsidRPr="00094939">
              <w:rPr>
                <w:color w:val="auto"/>
                <w:sz w:val="24"/>
                <w:szCs w:val="24"/>
                <w:lang w:val="es-CO"/>
              </w:rPr>
              <w:t xml:space="preserve">min, </w:t>
            </w:r>
            <w:proofErr w:type="spellStart"/>
            <w:r w:rsidRPr="00094939">
              <w:rPr>
                <w:color w:val="auto"/>
                <w:sz w:val="24"/>
                <w:szCs w:val="24"/>
                <w:lang w:val="es-CO"/>
              </w:rPr>
              <w:t>max</w:t>
            </w:r>
            <w:proofErr w:type="spellEnd"/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Tipo de dato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/>
                <w:color w:val="auto"/>
                <w:sz w:val="24"/>
                <w:szCs w:val="24"/>
                <w:lang w:val="es-CO"/>
              </w:rPr>
              <w:t>Formato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Nombre de la empresa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[2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proofErr w:type="spellStart"/>
            <w:r w:rsidRPr="00094939">
              <w:rPr>
                <w:color w:val="auto"/>
                <w:sz w:val="24"/>
                <w:szCs w:val="24"/>
                <w:lang w:val="es-CO"/>
              </w:rPr>
              <w:t>Nit</w:t>
            </w:r>
            <w:proofErr w:type="spellEnd"/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[10, 10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3F0A27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>.</w:t>
            </w:r>
            <w:r>
              <w:rPr>
                <w:b w:val="0"/>
                <w:color w:val="auto"/>
                <w:sz w:val="24"/>
                <w:szCs w:val="24"/>
                <w:lang w:val="es-CO"/>
              </w:rPr>
              <w:t>XXX-Y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FC40D5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Salario</w:t>
            </w:r>
          </w:p>
        </w:tc>
        <w:tc>
          <w:tcPr>
            <w:tcW w:w="3648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[</w:t>
            </w:r>
            <w:r w:rsidR="00FC40D5" w:rsidRPr="00094939">
              <w:rPr>
                <w:b w:val="0"/>
                <w:color w:val="auto"/>
                <w:sz w:val="24"/>
                <w:szCs w:val="24"/>
                <w:lang w:val="es-CO"/>
              </w:rPr>
              <w:t>0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,</w:t>
            </w:r>
            <w:r w:rsidR="00355D2F" w:rsidRPr="00094939">
              <w:rPr>
                <w:b w:val="0"/>
                <w:color w:val="auto"/>
                <w:sz w:val="24"/>
                <w:szCs w:val="24"/>
                <w:lang w:val="es-CO"/>
              </w:rPr>
              <w:t>9</w:t>
            </w: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]</w:t>
            </w:r>
          </w:p>
        </w:tc>
        <w:tc>
          <w:tcPr>
            <w:tcW w:w="1589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STRING</w:t>
            </w:r>
            <w:r w:rsid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744" w:type="dxa"/>
            <w:vAlign w:val="center"/>
          </w:tcPr>
          <w:p w:rsidR="00AC5104" w:rsidRPr="00094939" w:rsidRDefault="00AC5104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</w:p>
        </w:tc>
      </w:tr>
      <w:tr w:rsidR="00094939" w:rsidRPr="00094939" w:rsidTr="005625D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6" w:type="dxa"/>
            <w:vAlign w:val="center"/>
          </w:tcPr>
          <w:p w:rsidR="00AC5104" w:rsidRPr="00094939" w:rsidRDefault="00AC5104" w:rsidP="00094939">
            <w:pPr>
              <w:jc w:val="right"/>
              <w:rPr>
                <w:color w:val="auto"/>
                <w:sz w:val="24"/>
                <w:szCs w:val="24"/>
                <w:lang w:val="es-CO"/>
              </w:rPr>
            </w:pPr>
            <w:r w:rsidRPr="00094939">
              <w:rPr>
                <w:color w:val="auto"/>
                <w:sz w:val="24"/>
                <w:szCs w:val="24"/>
                <w:lang w:val="es-CO"/>
              </w:rPr>
              <w:t>Fecha de ingreso</w:t>
            </w:r>
          </w:p>
        </w:tc>
        <w:tc>
          <w:tcPr>
            <w:tcW w:w="3648" w:type="dxa"/>
            <w:vAlign w:val="center"/>
          </w:tcPr>
          <w:p w:rsidR="00AC5104" w:rsidRPr="00094939" w:rsidRDefault="00FC40D5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--</w:t>
            </w:r>
            <w:r w:rsidR="00AC5104" w:rsidRPr="00094939">
              <w:rPr>
                <w:b w:val="0"/>
                <w:color w:val="auto"/>
                <w:sz w:val="24"/>
                <w:szCs w:val="24"/>
                <w:lang w:val="es-CO"/>
              </w:rPr>
              <w:t xml:space="preserve"> </w:t>
            </w:r>
          </w:p>
        </w:tc>
        <w:tc>
          <w:tcPr>
            <w:tcW w:w="1589" w:type="dxa"/>
            <w:vAlign w:val="center"/>
          </w:tcPr>
          <w:p w:rsidR="00AC5104" w:rsidRPr="00094939" w:rsidRDefault="00355D2F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 w:rsidRPr="00094939">
              <w:rPr>
                <w:b w:val="0"/>
                <w:color w:val="auto"/>
                <w:sz w:val="24"/>
                <w:szCs w:val="24"/>
                <w:lang w:val="es-CO"/>
              </w:rPr>
              <w:t>DATEONLY</w:t>
            </w:r>
          </w:p>
        </w:tc>
        <w:tc>
          <w:tcPr>
            <w:tcW w:w="1744" w:type="dxa"/>
            <w:vAlign w:val="center"/>
          </w:tcPr>
          <w:p w:rsidR="00AC5104" w:rsidRPr="00094939" w:rsidRDefault="005625DE" w:rsidP="00190A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auto"/>
                <w:sz w:val="24"/>
                <w:szCs w:val="24"/>
                <w:lang w:val="es-CO"/>
              </w:rPr>
            </w:pPr>
            <w:r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</w:p>
        </w:tc>
      </w:tr>
    </w:tbl>
    <w:p w:rsidR="00AC5104" w:rsidRPr="00CD6CFB" w:rsidRDefault="00AC5104" w:rsidP="00CD6CFB">
      <w:pPr>
        <w:pStyle w:val="Default"/>
        <w:ind w:left="708" w:firstLine="708"/>
        <w:rPr>
          <w:rFonts w:asciiTheme="minorHAnsi" w:hAnsiTheme="minorHAnsi" w:cstheme="minorHAnsi"/>
        </w:rPr>
      </w:pPr>
    </w:p>
    <w:p w:rsidR="00CD6CFB" w:rsidRDefault="00CD6CFB" w:rsidP="00CD6CFB">
      <w:pPr>
        <w:pStyle w:val="Heading3"/>
        <w:rPr>
          <w:b w:val="0"/>
          <w:i/>
          <w:lang w:val="es-CO"/>
        </w:rPr>
      </w:pPr>
      <w:bookmarkStart w:id="22" w:name="_Toc508343182"/>
      <w:r>
        <w:rPr>
          <w:lang w:val="es-CO"/>
        </w:rPr>
        <w:t>2.2.</w:t>
      </w:r>
      <w:r w:rsidR="00ED3164">
        <w:rPr>
          <w:lang w:val="es-CO"/>
        </w:rPr>
        <w:t>2</w:t>
      </w:r>
      <w:r>
        <w:rPr>
          <w:lang w:val="es-CO"/>
        </w:rPr>
        <w:t xml:space="preserve">. </w:t>
      </w:r>
      <w:r w:rsidR="00462052">
        <w:rPr>
          <w:b w:val="0"/>
          <w:i/>
          <w:lang w:val="es-CO"/>
        </w:rPr>
        <w:t>Solicitar un c</w:t>
      </w:r>
      <w:r>
        <w:rPr>
          <w:b w:val="0"/>
          <w:i/>
          <w:lang w:val="es-CO"/>
        </w:rPr>
        <w:t>rédito correctamente</w:t>
      </w:r>
      <w:bookmarkEnd w:id="22"/>
    </w:p>
    <w:p w:rsidR="00CD6CFB" w:rsidRDefault="00CD6CFB" w:rsidP="00CD6CFB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CD6CFB" w:rsidRPr="00462052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CD6CFB" w:rsidRPr="009A083C" w:rsidRDefault="00CD6CFB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CD6CFB" w:rsidRPr="00462052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lastRenderedPageBreak/>
              <w:t>CPHU2-01</w:t>
            </w:r>
          </w:p>
        </w:tc>
        <w:tc>
          <w:tcPr>
            <w:tcW w:w="5538" w:type="dxa"/>
            <w:gridSpan w:val="3"/>
            <w:vAlign w:val="center"/>
          </w:tcPr>
          <w:p w:rsidR="00CD6CFB" w:rsidRPr="009A083C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Generar </w:t>
            </w:r>
            <w:r w:rsid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u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 crédito correctamente</w:t>
            </w:r>
          </w:p>
        </w:tc>
        <w:tc>
          <w:tcPr>
            <w:tcW w:w="2489" w:type="dxa"/>
            <w:vAlign w:val="center"/>
          </w:tcPr>
          <w:p w:rsidR="00CD6CFB" w:rsidRPr="00CD6CFB" w:rsidRDefault="00CD6CFB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CD6CFB" w:rsidRPr="0046205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CD6CFB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4D515F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vAlign w:val="center"/>
          </w:tcPr>
          <w:p w:rsidR="00CD6CFB" w:rsidRPr="009A083C" w:rsidRDefault="004D515F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Haber creado un cliente anteriormente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CD6CFB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723145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Accenture</w:t>
            </w:r>
          </w:p>
          <w:p w:rsidR="00723145" w:rsidRPr="004D515F" w:rsidRDefault="00723145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800110980-7</w:t>
            </w:r>
          </w:p>
          <w:p w:rsidR="004D515F" w:rsidRPr="004D515F" w:rsidRDefault="004D515F" w:rsidP="004D515F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950000</w:t>
            </w:r>
          </w:p>
          <w:p w:rsidR="00CD6CFB" w:rsidRPr="0035201B" w:rsidRDefault="004D515F" w:rsidP="004D515F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4D515F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22/02/2018</w:t>
            </w: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CD6CFB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Pr="0035201B" w:rsidRDefault="004D515F" w:rsidP="004D51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4D515F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guarda la</w:t>
            </w:r>
            <w:r w:rsidR="000470C7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información de la solicitud del crédito y generará un mensaje con el estado de la solicitud (aprobado).</w:t>
            </w:r>
          </w:p>
        </w:tc>
      </w:tr>
      <w:tr w:rsidR="00CD6CFB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CD6CFB" w:rsidRDefault="004D515F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</w:t>
            </w:r>
            <w:r w:rsid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se deb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 encontrar el registro del nuevo crédito, donde:</w:t>
            </w:r>
          </w:p>
          <w:p w:rsidR="004D515F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Crédito Aprobado = 5000000</w:t>
            </w:r>
          </w:p>
        </w:tc>
      </w:tr>
      <w:tr w:rsidR="00CD6CFB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CD6CFB" w:rsidRPr="009A083C" w:rsidRDefault="00CD6CFB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CD6CFB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  <w:r w:rsidR="007C6F8A">
              <w:rPr>
                <w:color w:val="0F0D29" w:themeColor="text1"/>
                <w:sz w:val="24"/>
                <w:szCs w:val="24"/>
                <w:lang w:val="es-CO"/>
              </w:rPr>
              <w:t xml:space="preserve"> Aparece el mensaje de crédito aprobado y aparece el usuario en la base de datos</w:t>
            </w:r>
          </w:p>
          <w:p w:rsidR="007C6F8A" w:rsidRPr="009A083C" w:rsidRDefault="007C6F8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</w:tr>
      <w:tr w:rsidR="00CD6C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CD6CFB" w:rsidRPr="009A083C" w:rsidRDefault="00CD6CFB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CD6CFB" w:rsidRPr="00BC076E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CD6CFB" w:rsidRPr="009A083C" w:rsidRDefault="00CD6CFB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CD6CFB" w:rsidRDefault="00CD6CFB" w:rsidP="00CD6CFB">
      <w:pPr>
        <w:rPr>
          <w:lang w:val="es-CO"/>
        </w:rPr>
      </w:pPr>
    </w:p>
    <w:p w:rsidR="0010213A" w:rsidRDefault="0010213A" w:rsidP="00CD6CFB">
      <w:pPr>
        <w:rPr>
          <w:lang w:val="es-CO"/>
        </w:rPr>
      </w:pPr>
    </w:p>
    <w:p w:rsidR="00ED3164" w:rsidRDefault="00ED3164" w:rsidP="00ED3164">
      <w:pPr>
        <w:pStyle w:val="Heading3"/>
        <w:rPr>
          <w:b w:val="0"/>
          <w:i/>
          <w:lang w:val="es-CO"/>
        </w:rPr>
      </w:pPr>
      <w:bookmarkStart w:id="23" w:name="_Toc508343183"/>
      <w:r>
        <w:rPr>
          <w:lang w:val="es-CO"/>
        </w:rPr>
        <w:t xml:space="preserve">2.2.3. </w:t>
      </w:r>
      <w:r>
        <w:rPr>
          <w:b w:val="0"/>
          <w:i/>
          <w:lang w:val="es-CO"/>
        </w:rPr>
        <w:t>Generar un crédito con algún tipo de datos inválido</w:t>
      </w:r>
      <w:bookmarkEnd w:id="23"/>
    </w:p>
    <w:p w:rsidR="00ED3164" w:rsidRDefault="00ED3164" w:rsidP="00ED3164">
      <w:pPr>
        <w:rPr>
          <w:lang w:val="es-CO"/>
        </w:rPr>
      </w:pP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052"/>
        <w:gridCol w:w="2489"/>
        <w:gridCol w:w="10"/>
      </w:tblGrid>
      <w:tr w:rsidR="00ED3164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D3164" w:rsidRPr="009A083C" w:rsidRDefault="00ED3164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D3164" w:rsidTr="00700D31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CPHU2-02</w:t>
            </w:r>
          </w:p>
        </w:tc>
        <w:tc>
          <w:tcPr>
            <w:tcW w:w="5538" w:type="dxa"/>
            <w:gridSpan w:val="3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algún tipo de datos inválido</w:t>
            </w:r>
          </w:p>
        </w:tc>
        <w:tc>
          <w:tcPr>
            <w:tcW w:w="2489" w:type="dxa"/>
            <w:vAlign w:val="center"/>
          </w:tcPr>
          <w:p w:rsidR="00ED3164" w:rsidRPr="00CD6CFB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D3164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037" w:type="dxa"/>
            <w:gridSpan w:val="5"/>
            <w:vAlign w:val="center"/>
          </w:tcPr>
          <w:p w:rsidR="00ED3164" w:rsidRPr="009A083C" w:rsidRDefault="00ED3164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D3164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Emp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resa1</w:t>
            </w:r>
          </w:p>
          <w:p w:rsidR="00723145" w:rsidRPr="00ED3164" w:rsidRDefault="00723145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 </w:t>
            </w:r>
          </w:p>
          <w:p w:rsidR="00ED3164" w:rsidRPr="00ED3164" w:rsidRDefault="00723145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</w:t>
            </w:r>
            <w:r w:rsidRPr="00723145">
              <w:rPr>
                <w:bCs w:val="0"/>
                <w:color w:val="0F0D29" w:themeColor="text1"/>
                <w:sz w:val="24"/>
                <w:szCs w:val="24"/>
                <w:lang w:val="es-CO"/>
              </w:rPr>
              <w:t>8736534234</w:t>
            </w:r>
          </w:p>
          <w:p w:rsidR="00ED3164" w:rsidRPr="00ED3164" w:rsidRDefault="00ED3164" w:rsidP="00ED3164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tres millones</w:t>
            </w:r>
          </w:p>
          <w:p w:rsidR="00ED3164" w:rsidRPr="0035201B" w:rsidRDefault="00ED3164" w:rsidP="00ED3164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D3164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01/02/2005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8" w:type="dxa"/>
            <w:gridSpan w:val="6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D3164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35201B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D3164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el Salario Actual no contiene los caracteres indicados (N</w:t>
            </w:r>
            <w:r w:rsidR="0039314A">
              <w:rPr>
                <w:b w:val="0"/>
                <w:color w:val="0F0D29" w:themeColor="text1"/>
                <w:sz w:val="24"/>
                <w:szCs w:val="24"/>
                <w:lang w:val="es-CO"/>
              </w:rPr>
              <w:t>úmero entero menor a 100000000).</w:t>
            </w:r>
          </w:p>
        </w:tc>
      </w:tr>
      <w:tr w:rsidR="00ED3164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037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D3164" w:rsidRPr="009A083C" w:rsidRDefault="00ED3164" w:rsidP="00ED3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debe encontrar el registro del crédito porque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tipo de dato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d</w:t>
            </w: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salario actual del cliente </w:t>
            </w:r>
            <w:r w:rsidR="004E01CA">
              <w:rPr>
                <w:b w:val="0"/>
                <w:color w:val="0F0D29" w:themeColor="text1"/>
                <w:sz w:val="24"/>
                <w:szCs w:val="24"/>
                <w:lang w:val="es-CO"/>
              </w:rPr>
              <w:t>es incorrecto.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D3164" w:rsidRPr="009A083C" w:rsidRDefault="00ED3164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ED3164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D3164" w:rsidRPr="009A083C" w:rsidRDefault="00ED3164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D3164" w:rsidRPr="00BC076E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551" w:type="dxa"/>
            <w:gridSpan w:val="3"/>
            <w:vAlign w:val="center"/>
          </w:tcPr>
          <w:p w:rsidR="00ED3164" w:rsidRPr="009A083C" w:rsidRDefault="00ED3164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Pr="00ED3164" w:rsidRDefault="00ED3164" w:rsidP="00ED3164">
      <w:pPr>
        <w:rPr>
          <w:lang w:val="es-CO"/>
        </w:rPr>
      </w:pPr>
    </w:p>
    <w:p w:rsidR="0010213A" w:rsidRDefault="0010213A" w:rsidP="0010213A">
      <w:pPr>
        <w:pStyle w:val="Heading3"/>
        <w:rPr>
          <w:b w:val="0"/>
          <w:i/>
          <w:lang w:val="es-CO"/>
        </w:rPr>
      </w:pPr>
      <w:bookmarkStart w:id="24" w:name="_Toc508343184"/>
      <w:r>
        <w:rPr>
          <w:lang w:val="es-CO"/>
        </w:rPr>
        <w:lastRenderedPageBreak/>
        <w:t xml:space="preserve">2.2.4. </w:t>
      </w:r>
      <w:r w:rsidR="004919F6">
        <w:rPr>
          <w:b w:val="0"/>
          <w:i/>
          <w:lang w:val="es-CO"/>
        </w:rPr>
        <w:t>Solicitar</w:t>
      </w:r>
      <w:r>
        <w:rPr>
          <w:b w:val="0"/>
          <w:i/>
          <w:lang w:val="es-CO"/>
        </w:rPr>
        <w:t xml:space="preserve"> un crédito co</w:t>
      </w:r>
      <w:bookmarkEnd w:id="24"/>
      <w:r w:rsidR="00284FE3">
        <w:rPr>
          <w:b w:val="0"/>
          <w:i/>
          <w:lang w:val="es-CO"/>
        </w:rPr>
        <w:t xml:space="preserve">n una fecha invalida </w:t>
      </w:r>
    </w:p>
    <w:p w:rsidR="0010213A" w:rsidRPr="0010213A" w:rsidRDefault="0010213A" w:rsidP="0010213A">
      <w:pPr>
        <w:rPr>
          <w:lang w:val="es-CO"/>
        </w:rPr>
      </w:pPr>
    </w:p>
    <w:tbl>
      <w:tblPr>
        <w:tblStyle w:val="GridTable1Light-Accent6"/>
        <w:tblW w:w="10354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524"/>
        <w:gridCol w:w="2489"/>
        <w:gridCol w:w="14"/>
      </w:tblGrid>
      <w:tr w:rsidR="0010213A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10213A" w:rsidRPr="009A083C" w:rsidRDefault="0010213A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10213A" w:rsidTr="00700D31">
        <w:trPr>
          <w:gridAfter w:val="1"/>
          <w:wAfter w:w="14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CPHU2-03</w:t>
            </w:r>
          </w:p>
        </w:tc>
        <w:tc>
          <w:tcPr>
            <w:tcW w:w="6010" w:type="dxa"/>
            <w:gridSpan w:val="3"/>
            <w:vAlign w:val="center"/>
          </w:tcPr>
          <w:p w:rsidR="0010213A" w:rsidRPr="009A083C" w:rsidRDefault="002A1946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</w:t>
            </w:r>
            <w:r w:rsid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6D4AA7">
              <w:rPr>
                <w:b w:val="0"/>
                <w:color w:val="0F0D29" w:themeColor="text1"/>
                <w:sz w:val="24"/>
                <w:szCs w:val="24"/>
                <w:lang w:val="es-CO"/>
              </w:rPr>
              <w:t>un crédito con una fecha invalida</w:t>
            </w:r>
          </w:p>
        </w:tc>
        <w:tc>
          <w:tcPr>
            <w:tcW w:w="2489" w:type="dxa"/>
            <w:vAlign w:val="center"/>
          </w:tcPr>
          <w:p w:rsidR="0010213A" w:rsidRPr="00CD6CFB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10213A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513" w:type="dxa"/>
            <w:gridSpan w:val="5"/>
            <w:vAlign w:val="center"/>
          </w:tcPr>
          <w:p w:rsidR="0010213A" w:rsidRPr="009A083C" w:rsidRDefault="0010213A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10213A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</w:t>
            </w:r>
          </w:p>
          <w:p w:rsidR="00723145" w:rsidRPr="0010213A" w:rsidRDefault="00723145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800670890-1</w:t>
            </w:r>
          </w:p>
          <w:p w:rsidR="0010213A" w:rsidRPr="0010213A" w:rsidRDefault="0010213A" w:rsidP="0010213A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2500000</w:t>
            </w:r>
          </w:p>
          <w:p w:rsidR="0010213A" w:rsidRPr="0035201B" w:rsidRDefault="0010213A" w:rsidP="0010213A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10213A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01/02/2017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54" w:type="dxa"/>
            <w:gridSpan w:val="6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10213A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10213A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10213A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</w:t>
            </w:r>
            <w:r w:rsidR="007B1DA2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aprueba el crédito porque la fecha de ingreso debe de se</w:t>
            </w:r>
            <w:r w:rsidR="006D4AA7">
              <w:rPr>
                <w:b w:val="0"/>
                <w:color w:val="0F0D29" w:themeColor="text1"/>
                <w:sz w:val="24"/>
                <w:szCs w:val="24"/>
                <w:lang w:val="es-CO"/>
              </w:rPr>
              <w:t>r</w:t>
            </w:r>
            <w:r w:rsidR="007B1DA2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hace </w:t>
            </w:r>
            <w:r w:rsidR="006D4AA7">
              <w:rPr>
                <w:b w:val="0"/>
                <w:color w:val="0F0D29" w:themeColor="text1"/>
                <w:sz w:val="24"/>
                <w:szCs w:val="24"/>
                <w:lang w:val="es-CO"/>
              </w:rPr>
              <w:t>más</w:t>
            </w:r>
            <w:r w:rsidR="007B1DA2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de año y medio, el sistema muestra un mensaje de negación.</w:t>
            </w:r>
          </w:p>
        </w:tc>
      </w:tr>
      <w:tr w:rsidR="0010213A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513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se debe encontrar el registro del crédito </w:t>
            </w:r>
            <w:r w:rsidR="006D4AA7">
              <w:rPr>
                <w:b w:val="0"/>
                <w:color w:val="0F0D29" w:themeColor="text1"/>
                <w:sz w:val="24"/>
                <w:szCs w:val="24"/>
                <w:lang w:val="es-CO"/>
              </w:rPr>
              <w:t>en este caso denegado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10213A" w:rsidRPr="009A083C" w:rsidRDefault="0010213A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10213A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10213A" w:rsidRPr="009A083C" w:rsidRDefault="0010213A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10213A" w:rsidRPr="00BC076E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6027" w:type="dxa"/>
            <w:gridSpan w:val="3"/>
            <w:vAlign w:val="center"/>
          </w:tcPr>
          <w:p w:rsidR="0010213A" w:rsidRPr="009A083C" w:rsidRDefault="0010213A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D3164" w:rsidRDefault="00ED3164" w:rsidP="00CD6CFB">
      <w:pPr>
        <w:rPr>
          <w:lang w:val="es-CO"/>
        </w:rPr>
      </w:pPr>
    </w:p>
    <w:p w:rsidR="00700D31" w:rsidRDefault="00700D31" w:rsidP="00700D31">
      <w:pPr>
        <w:pStyle w:val="Heading3"/>
        <w:rPr>
          <w:b w:val="0"/>
          <w:i/>
          <w:lang w:val="es-CO"/>
        </w:rPr>
      </w:pPr>
      <w:bookmarkStart w:id="25" w:name="_Toc508343185"/>
      <w:r>
        <w:rPr>
          <w:lang w:val="es-CO"/>
        </w:rPr>
        <w:t xml:space="preserve">2.2.5. </w:t>
      </w:r>
      <w:r w:rsidR="00B555FF">
        <w:rPr>
          <w:b w:val="0"/>
          <w:i/>
          <w:lang w:val="es-CO"/>
        </w:rPr>
        <w:t>Solicita</w:t>
      </w:r>
      <w:r>
        <w:rPr>
          <w:b w:val="0"/>
          <w:i/>
          <w:lang w:val="es-CO"/>
        </w:rPr>
        <w:t>r un crédito con un formato incorrecto</w:t>
      </w:r>
      <w:bookmarkEnd w:id="25"/>
    </w:p>
    <w:p w:rsidR="00700D31" w:rsidRDefault="00700D31" w:rsidP="00700D31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700D31" w:rsidTr="00700D31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700D31" w:rsidRPr="009A083C" w:rsidRDefault="00700D31" w:rsidP="00700D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700D31" w:rsidTr="00700D31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CPHU2-04</w:t>
            </w:r>
          </w:p>
        </w:tc>
        <w:tc>
          <w:tcPr>
            <w:tcW w:w="5774" w:type="dxa"/>
            <w:gridSpan w:val="3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 un crédito con formato incorrecto</w:t>
            </w:r>
          </w:p>
        </w:tc>
        <w:tc>
          <w:tcPr>
            <w:tcW w:w="2489" w:type="dxa"/>
            <w:vAlign w:val="center"/>
          </w:tcPr>
          <w:p w:rsidR="00700D31" w:rsidRPr="00CD6CFB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D45FE9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700D31" w:rsidRPr="00F90BFB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700D31" w:rsidRPr="009A083C" w:rsidRDefault="00700D31" w:rsidP="00700D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700D31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Emoresa3</w:t>
            </w:r>
          </w:p>
          <w:p w:rsidR="003527B0" w:rsidRPr="00700D31" w:rsidRDefault="003527B0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 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</w:t>
            </w:r>
            <w:r w:rsidR="003527B0" w:rsidRPr="003527B0">
              <w:rPr>
                <w:bCs w:val="0"/>
                <w:color w:val="0F0D29" w:themeColor="text1"/>
                <w:sz w:val="24"/>
                <w:szCs w:val="24"/>
                <w:lang w:val="es-CO"/>
              </w:rPr>
              <w:t>8006708976</w:t>
            </w:r>
          </w:p>
          <w:p w:rsidR="00700D31" w:rsidRPr="00700D31" w:rsidRDefault="00700D31" w:rsidP="00700D31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1000000</w:t>
            </w:r>
          </w:p>
          <w:p w:rsidR="00700D31" w:rsidRPr="0035201B" w:rsidRDefault="005170A8" w:rsidP="00700D31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primero</w:t>
            </w:r>
            <w:r w:rsidR="00700D31" w:rsidRPr="00700D31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de enero del 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dos mil diecisiete 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700D31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10213A" w:rsidRDefault="002712E6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en el formato indicado (</w:t>
            </w:r>
            <w:r w:rsidR="00E26A5C">
              <w:rPr>
                <w:b w:val="0"/>
                <w:color w:val="auto"/>
                <w:sz w:val="24"/>
                <w:szCs w:val="24"/>
                <w:lang w:val="es-CO"/>
              </w:rPr>
              <w:t>AAAA-MM-DD</w:t>
            </w:r>
            <w:r w:rsidRP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  <w:r w:rsidR="003F0E8E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. No se </w:t>
            </w:r>
            <w:proofErr w:type="gramStart"/>
            <w:r w:rsidR="003F0E8E">
              <w:rPr>
                <w:b w:val="0"/>
                <w:color w:val="0F0D29" w:themeColor="text1"/>
                <w:sz w:val="24"/>
                <w:szCs w:val="24"/>
                <w:lang w:val="es-CO"/>
              </w:rPr>
              <w:t>generara</w:t>
            </w:r>
            <w:proofErr w:type="gramEnd"/>
            <w:r w:rsidR="003F0E8E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hasta la modificación de la Fecha de Ingreso</w:t>
            </w:r>
          </w:p>
        </w:tc>
      </w:tr>
      <w:tr w:rsidR="00700D31" w:rsidRPr="00C56272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En la BBDD no se debe encontrar el registro del crédito porque el </w:t>
            </w:r>
            <w:r w:rsidR="002712E6">
              <w:rPr>
                <w:b w:val="0"/>
                <w:color w:val="0F0D29" w:themeColor="text1"/>
                <w:sz w:val="24"/>
                <w:szCs w:val="24"/>
                <w:lang w:val="es-CO"/>
              </w:rPr>
              <w:t>formato de la fecha de ingreso es incorrecto.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700D31" w:rsidRPr="009A083C" w:rsidRDefault="00700D31" w:rsidP="00700D31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700D31" w:rsidTr="00700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700D31" w:rsidRPr="009A083C" w:rsidRDefault="00700D31" w:rsidP="00700D31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700D31" w:rsidRPr="00BC076E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700D31" w:rsidRPr="009A083C" w:rsidRDefault="00700D31" w:rsidP="00700D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700D31" w:rsidRDefault="00700D31" w:rsidP="00700D31">
      <w:pPr>
        <w:rPr>
          <w:lang w:val="es-CO"/>
        </w:rPr>
      </w:pPr>
    </w:p>
    <w:p w:rsidR="0047750D" w:rsidRDefault="0047750D" w:rsidP="0047750D">
      <w:pPr>
        <w:pStyle w:val="Heading3"/>
        <w:rPr>
          <w:b w:val="0"/>
          <w:i/>
          <w:lang w:val="es-CO"/>
        </w:rPr>
      </w:pPr>
      <w:bookmarkStart w:id="26" w:name="_Toc508343186"/>
      <w:r>
        <w:rPr>
          <w:lang w:val="es-CO"/>
        </w:rPr>
        <w:lastRenderedPageBreak/>
        <w:t xml:space="preserve">2.2.6. </w:t>
      </w:r>
      <w:r w:rsidR="00E3273D">
        <w:rPr>
          <w:b w:val="0"/>
          <w:i/>
          <w:lang w:val="es-CO"/>
        </w:rPr>
        <w:t>Solicitar un crédito con fecha de ingreso mayor a la requerida</w:t>
      </w:r>
      <w:bookmarkEnd w:id="26"/>
    </w:p>
    <w:p w:rsidR="00E3273D" w:rsidRDefault="00E3273D" w:rsidP="00E327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E327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E3273D" w:rsidRPr="009A083C" w:rsidRDefault="00E327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E327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CPHU2-05</w:t>
            </w:r>
          </w:p>
        </w:tc>
        <w:tc>
          <w:tcPr>
            <w:tcW w:w="5774" w:type="dxa"/>
            <w:gridSpan w:val="3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fecha de ingreso mayor a la requerida</w:t>
            </w:r>
          </w:p>
        </w:tc>
        <w:tc>
          <w:tcPr>
            <w:tcW w:w="2489" w:type="dxa"/>
            <w:vAlign w:val="center"/>
          </w:tcPr>
          <w:p w:rsidR="00E3273D" w:rsidRPr="00CD6CFB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D45FE9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E327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E3273D" w:rsidRPr="009A083C" w:rsidRDefault="00E327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E3273D" w:rsidRPr="00C56272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Emoresa5</w:t>
            </w:r>
          </w:p>
          <w:p w:rsidR="003527B0" w:rsidRPr="00E3273D" w:rsidRDefault="003527B0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Jurídica 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500670890-1</w:t>
            </w:r>
          </w:p>
          <w:p w:rsidR="00E3273D" w:rsidRPr="00E3273D" w:rsidRDefault="00E3273D" w:rsidP="00E3273D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Salario Actual = 8000000</w:t>
            </w:r>
          </w:p>
          <w:p w:rsidR="00E3273D" w:rsidRPr="0035201B" w:rsidRDefault="00E3273D" w:rsidP="00E3273D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E3273D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01/12/2017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E3273D" w:rsidRPr="00C56272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10213A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>El sistema no genera el nuevo Crédito porque la Fecha de Ingreso no está bajo el tiempo requerido (más de 18 meses</w:t>
            </w:r>
            <w:proofErr w:type="gramStart"/>
            <w:r w:rsidRPr="00E3273D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) </w:t>
            </w:r>
            <w:r w:rsidR="003F0E8E">
              <w:rPr>
                <w:b w:val="0"/>
                <w:color w:val="0F0D29" w:themeColor="text1"/>
                <w:sz w:val="24"/>
                <w:szCs w:val="24"/>
                <w:lang w:val="es-CO"/>
              </w:rPr>
              <w:t>.</w:t>
            </w:r>
            <w:proofErr w:type="gramEnd"/>
          </w:p>
        </w:tc>
      </w:tr>
      <w:tr w:rsidR="00E3273D" w:rsidRPr="00C56272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 no cumple con el tiempo requerido en la empresa.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E3273D" w:rsidRPr="009A083C" w:rsidRDefault="00E327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E327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E3273D" w:rsidRPr="009A083C" w:rsidRDefault="00E327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E3273D" w:rsidRPr="00BC076E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E3273D" w:rsidRPr="009A083C" w:rsidRDefault="00E327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E3273D" w:rsidRPr="00E3273D" w:rsidRDefault="00E3273D" w:rsidP="00E3273D">
      <w:pPr>
        <w:rPr>
          <w:lang w:val="es-CO"/>
        </w:rPr>
      </w:pPr>
    </w:p>
    <w:p w:rsidR="00304D3D" w:rsidRDefault="00304D3D" w:rsidP="00304D3D">
      <w:pPr>
        <w:pStyle w:val="Heading3"/>
        <w:rPr>
          <w:b w:val="0"/>
          <w:i/>
          <w:lang w:val="es-CO"/>
        </w:rPr>
      </w:pPr>
      <w:bookmarkStart w:id="27" w:name="_Toc508343187"/>
      <w:r>
        <w:rPr>
          <w:lang w:val="es-CO"/>
        </w:rPr>
        <w:t xml:space="preserve">2.2.7. </w:t>
      </w:r>
      <w:r>
        <w:rPr>
          <w:b w:val="0"/>
          <w:i/>
          <w:lang w:val="es-CO"/>
        </w:rPr>
        <w:t>Solicitar un crédito con algún campo vacío</w:t>
      </w:r>
      <w:bookmarkEnd w:id="27"/>
    </w:p>
    <w:p w:rsidR="00304D3D" w:rsidRDefault="00304D3D" w:rsidP="00304D3D">
      <w:pPr>
        <w:rPr>
          <w:lang w:val="es-CO"/>
        </w:rPr>
      </w:pPr>
    </w:p>
    <w:tbl>
      <w:tblPr>
        <w:tblStyle w:val="GridTable1Light-Accent6"/>
        <w:tblW w:w="10117" w:type="dxa"/>
        <w:tblLook w:val="04A0" w:firstRow="1" w:lastRow="0" w:firstColumn="1" w:lastColumn="0" w:noHBand="0" w:noVBand="1"/>
      </w:tblPr>
      <w:tblGrid>
        <w:gridCol w:w="1841"/>
        <w:gridCol w:w="2144"/>
        <w:gridCol w:w="342"/>
        <w:gridCol w:w="3288"/>
        <w:gridCol w:w="2489"/>
        <w:gridCol w:w="13"/>
      </w:tblGrid>
      <w:tr w:rsidR="00304D3D" w:rsidTr="009D6810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2489" w:type="dxa"/>
            <w:vAlign w:val="center"/>
          </w:tcPr>
          <w:p w:rsidR="00304D3D" w:rsidRPr="009A083C" w:rsidRDefault="00304D3D" w:rsidP="009D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ID de dependencia</w:t>
            </w:r>
          </w:p>
        </w:tc>
      </w:tr>
      <w:tr w:rsidR="00304D3D" w:rsidTr="009D6810">
        <w:trPr>
          <w:gridAfter w:val="1"/>
          <w:wAfter w:w="1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E772A5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CPHU2-06</w:t>
            </w:r>
          </w:p>
        </w:tc>
        <w:tc>
          <w:tcPr>
            <w:tcW w:w="5774" w:type="dxa"/>
            <w:gridSpan w:val="3"/>
            <w:vAlign w:val="center"/>
          </w:tcPr>
          <w:p w:rsidR="00304D3D" w:rsidRPr="009A083C" w:rsidRDefault="00B62D56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Solicitar un crédito con un campo vacío</w:t>
            </w:r>
          </w:p>
        </w:tc>
        <w:tc>
          <w:tcPr>
            <w:tcW w:w="2489" w:type="dxa"/>
            <w:vAlign w:val="center"/>
          </w:tcPr>
          <w:p w:rsidR="00304D3D" w:rsidRPr="00CD6CFB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CD6CFB">
              <w:rPr>
                <w:b w:val="0"/>
                <w:color w:val="0F0D29" w:themeColor="text1"/>
                <w:sz w:val="24"/>
                <w:szCs w:val="24"/>
                <w:lang w:val="es-CO"/>
              </w:rPr>
              <w:t>CPHU1-01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Tipo de prueba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D45FE9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Automatizadas (</w:t>
            </w:r>
            <w:proofErr w:type="spellStart"/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Selenium</w:t>
            </w:r>
            <w:proofErr w:type="spellEnd"/>
            <w:r w:rsidR="00F160A3">
              <w:rPr>
                <w:b w:val="0"/>
                <w:color w:val="0F0D29" w:themeColor="text1"/>
                <w:sz w:val="24"/>
                <w:szCs w:val="24"/>
                <w:lang w:val="es-CO"/>
              </w:rPr>
              <w:t>)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Configuración previa</w:t>
            </w:r>
          </w:p>
        </w:tc>
      </w:tr>
      <w:tr w:rsidR="00304D3D" w:rsidRPr="00F90BFB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--</w:t>
            </w:r>
          </w:p>
        </w:tc>
        <w:tc>
          <w:tcPr>
            <w:tcW w:w="8276" w:type="dxa"/>
            <w:gridSpan w:val="5"/>
            <w:vAlign w:val="center"/>
          </w:tcPr>
          <w:p w:rsidR="00304D3D" w:rsidRPr="009A083C" w:rsidRDefault="00304D3D" w:rsidP="009D68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N/A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Valores de entrada</w:t>
            </w:r>
          </w:p>
        </w:tc>
      </w:tr>
      <w:tr w:rsidR="00304D3D" w:rsidRPr="00C56272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Nombre de Empresa = Emoresa8</w:t>
            </w:r>
          </w:p>
          <w:p w:rsidR="003527B0" w:rsidRPr="00B62D56" w:rsidRDefault="003527B0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-            Tipo </w:t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Natural</w:t>
            </w:r>
          </w:p>
          <w:p w:rsidR="00B62D56" w:rsidRPr="00B62D56" w:rsidRDefault="003527B0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</w:r>
            <w:proofErr w:type="spellStart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>Nit</w:t>
            </w:r>
            <w:proofErr w:type="spellEnd"/>
            <w:r>
              <w:rPr>
                <w:bCs w:val="0"/>
                <w:color w:val="0F0D29" w:themeColor="text1"/>
                <w:sz w:val="24"/>
                <w:szCs w:val="24"/>
                <w:lang w:val="es-CO"/>
              </w:rPr>
              <w:t xml:space="preserve"> = 600780910</w:t>
            </w:r>
            <w:r w:rsidR="00B62D56"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2</w:t>
            </w:r>
          </w:p>
          <w:p w:rsidR="00B62D56" w:rsidRPr="00B62D56" w:rsidRDefault="00B62D56" w:rsidP="00B62D56">
            <w:pPr>
              <w:rPr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 xml:space="preserve">Salario Actual = </w:t>
            </w:r>
          </w:p>
          <w:p w:rsidR="00304D3D" w:rsidRPr="0035201B" w:rsidRDefault="00B62D56" w:rsidP="00B62D56">
            <w:pPr>
              <w:rPr>
                <w:b/>
                <w:bCs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>-</w:t>
            </w:r>
            <w:r w:rsidRPr="00B62D56">
              <w:rPr>
                <w:bCs w:val="0"/>
                <w:color w:val="0F0D29" w:themeColor="text1"/>
                <w:sz w:val="24"/>
                <w:szCs w:val="24"/>
                <w:lang w:val="es-CO"/>
              </w:rPr>
              <w:tab/>
              <w:t>Fecha de Ingreso = 11/12/1999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7" w:type="dxa"/>
            <w:gridSpan w:val="6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Resultados esperados</w:t>
            </w:r>
          </w:p>
        </w:tc>
      </w:tr>
      <w:tr w:rsidR="00304D3D" w:rsidRPr="00C56272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1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B62D56" w:rsidRPr="0010213A" w:rsidRDefault="00B62D56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El sistema no genera el nuevo Crédito porque el Salario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Actual se encuentra vacío y arroja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un mensaje texto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indicando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que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debe ingresar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</w:t>
            </w:r>
            <w:r w:rsidR="00E26A5C">
              <w:rPr>
                <w:b w:val="0"/>
                <w:color w:val="0F0D29" w:themeColor="text1"/>
                <w:sz w:val="24"/>
                <w:szCs w:val="24"/>
                <w:lang w:val="es-CO"/>
              </w:rPr>
              <w:t>datos en el campo</w:t>
            </w:r>
            <w:r w:rsidRP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>.</w:t>
            </w:r>
          </w:p>
        </w:tc>
      </w:tr>
      <w:tr w:rsidR="00304D3D" w:rsidRPr="00C56272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color w:val="0F0D29" w:themeColor="text1"/>
                <w:sz w:val="24"/>
                <w:szCs w:val="24"/>
                <w:lang w:val="es-CO"/>
              </w:rPr>
              <w:t>2</w:t>
            </w:r>
          </w:p>
        </w:tc>
        <w:tc>
          <w:tcPr>
            <w:tcW w:w="8276" w:type="dxa"/>
            <w:gridSpan w:val="5"/>
            <w:tcBorders>
              <w:right w:val="single" w:sz="4" w:space="0" w:color="A6E4DF" w:themeColor="accent6" w:themeTint="66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>
              <w:rPr>
                <w:b w:val="0"/>
                <w:color w:val="0F0D29" w:themeColor="text1"/>
                <w:sz w:val="24"/>
                <w:szCs w:val="24"/>
                <w:lang w:val="es-CO"/>
              </w:rPr>
              <w:t>En la BBDD no se genera la solicitud del crédito porque</w:t>
            </w:r>
            <w:r w:rsidR="00B62D56">
              <w:rPr>
                <w:b w:val="0"/>
                <w:color w:val="0F0D29" w:themeColor="text1"/>
                <w:sz w:val="24"/>
                <w:szCs w:val="24"/>
                <w:lang w:val="es-CO"/>
              </w:rPr>
              <w:t xml:space="preserve"> el salario actual es incorrecto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 w:val="restart"/>
            <w:vAlign w:val="center"/>
          </w:tcPr>
          <w:p w:rsidR="00304D3D" w:rsidRPr="009A083C" w:rsidRDefault="00304D3D" w:rsidP="009D6810">
            <w:pPr>
              <w:jc w:val="center"/>
              <w:rPr>
                <w:b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/>
                <w:color w:val="0F0D29" w:themeColor="text1"/>
                <w:sz w:val="24"/>
                <w:szCs w:val="24"/>
                <w:lang w:val="es-CO"/>
              </w:rPr>
              <w:t>Estado</w:t>
            </w: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Motivo:</w:t>
            </w:r>
          </w:p>
        </w:tc>
      </w:tr>
      <w:tr w:rsidR="00304D3D" w:rsidTr="009D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Merge/>
            <w:vAlign w:val="center"/>
          </w:tcPr>
          <w:p w:rsidR="00304D3D" w:rsidRPr="009A083C" w:rsidRDefault="00304D3D" w:rsidP="009D6810">
            <w:pPr>
              <w:jc w:val="center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2144" w:type="dxa"/>
            <w:tcBorders>
              <w:right w:val="single" w:sz="4" w:space="0" w:color="7AD6CF" w:themeColor="accent6" w:themeTint="99"/>
            </w:tcBorders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b w:val="0"/>
                <w:color w:val="0F0D29" w:themeColor="text1"/>
                <w:sz w:val="24"/>
                <w:szCs w:val="24"/>
                <w:lang w:val="es-CO"/>
              </w:rPr>
              <w:t>No aprobado</w:t>
            </w:r>
          </w:p>
        </w:tc>
        <w:tc>
          <w:tcPr>
            <w:tcW w:w="342" w:type="dxa"/>
            <w:tcBorders>
              <w:left w:val="single" w:sz="4" w:space="0" w:color="7AD6CF" w:themeColor="accent6" w:themeTint="99"/>
            </w:tcBorders>
            <w:vAlign w:val="center"/>
          </w:tcPr>
          <w:p w:rsidR="00304D3D" w:rsidRPr="00BC076E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</w:p>
        </w:tc>
        <w:tc>
          <w:tcPr>
            <w:tcW w:w="5790" w:type="dxa"/>
            <w:gridSpan w:val="3"/>
            <w:vAlign w:val="center"/>
          </w:tcPr>
          <w:p w:rsidR="00304D3D" w:rsidRPr="009A083C" w:rsidRDefault="00304D3D" w:rsidP="009D68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F0D29" w:themeColor="text1"/>
                <w:sz w:val="24"/>
                <w:szCs w:val="24"/>
                <w:lang w:val="es-CO"/>
              </w:rPr>
            </w:pPr>
            <w:r w:rsidRPr="009A083C">
              <w:rPr>
                <w:color w:val="0F0D29" w:themeColor="text1"/>
                <w:sz w:val="24"/>
                <w:szCs w:val="24"/>
                <w:lang w:val="es-CO"/>
              </w:rPr>
              <w:t>Motivo</w:t>
            </w:r>
            <w:r>
              <w:rPr>
                <w:color w:val="0F0D29" w:themeColor="text1"/>
                <w:sz w:val="24"/>
                <w:szCs w:val="24"/>
                <w:lang w:val="es-CO"/>
              </w:rPr>
              <w:t>:</w:t>
            </w:r>
          </w:p>
        </w:tc>
      </w:tr>
    </w:tbl>
    <w:p w:rsidR="00700D31" w:rsidRPr="00CD6CFB" w:rsidRDefault="00700D31" w:rsidP="00CD6CFB">
      <w:pPr>
        <w:rPr>
          <w:lang w:val="es-CO"/>
        </w:rPr>
      </w:pPr>
    </w:p>
    <w:sectPr w:rsidR="00700D31" w:rsidRPr="00CD6CFB" w:rsidSect="00DF027C">
      <w:headerReference w:type="default" r:id="rId10"/>
      <w:footerReference w:type="default" r:id="rId11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B7D23" w:rsidRDefault="009B7D23">
      <w:r>
        <w:separator/>
      </w:r>
    </w:p>
    <w:p w:rsidR="009B7D23" w:rsidRDefault="009B7D23"/>
  </w:endnote>
  <w:endnote w:type="continuationSeparator" w:id="0">
    <w:p w:rsidR="009B7D23" w:rsidRDefault="009B7D23">
      <w:r>
        <w:continuationSeparator/>
      </w:r>
    </w:p>
    <w:p w:rsidR="009B7D23" w:rsidRDefault="009B7D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28748919"/>
      <w:docPartObj>
        <w:docPartGallery w:val="Page Numbers (Bottom of Page)"/>
        <w:docPartUnique/>
      </w:docPartObj>
    </w:sdtPr>
    <w:sdtEndPr>
      <w:rPr>
        <w:noProof/>
        <w:color w:val="278079" w:themeColor="accent6" w:themeShade="BF"/>
      </w:rPr>
    </w:sdtEndPr>
    <w:sdtContent>
      <w:p w:rsidR="0097346C" w:rsidRPr="009D6810" w:rsidRDefault="0097346C">
        <w:pPr>
          <w:pStyle w:val="Footer"/>
          <w:jc w:val="center"/>
          <w:rPr>
            <w:color w:val="278079" w:themeColor="accent6" w:themeShade="BF"/>
          </w:rPr>
        </w:pPr>
        <w:r w:rsidRPr="009D6810">
          <w:rPr>
            <w:color w:val="278079" w:themeColor="accent6" w:themeShade="BF"/>
          </w:rPr>
          <w:fldChar w:fldCharType="begin"/>
        </w:r>
        <w:r w:rsidRPr="009D6810">
          <w:rPr>
            <w:color w:val="278079" w:themeColor="accent6" w:themeShade="BF"/>
          </w:rPr>
          <w:instrText xml:space="preserve"> PAGE   \* MERGEFORMAT </w:instrText>
        </w:r>
        <w:r w:rsidRPr="009D6810">
          <w:rPr>
            <w:color w:val="278079" w:themeColor="accent6" w:themeShade="BF"/>
          </w:rPr>
          <w:fldChar w:fldCharType="separate"/>
        </w:r>
        <w:r w:rsidR="009E52BE">
          <w:rPr>
            <w:noProof/>
            <w:color w:val="278079" w:themeColor="accent6" w:themeShade="BF"/>
          </w:rPr>
          <w:t>5</w:t>
        </w:r>
        <w:r w:rsidRPr="009D6810">
          <w:rPr>
            <w:noProof/>
            <w:color w:val="278079" w:themeColor="accent6" w:themeShade="BF"/>
          </w:rPr>
          <w:fldChar w:fldCharType="end"/>
        </w:r>
      </w:p>
    </w:sdtContent>
  </w:sdt>
  <w:p w:rsidR="0097346C" w:rsidRDefault="009734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B7D23" w:rsidRDefault="009B7D23">
      <w:r>
        <w:separator/>
      </w:r>
    </w:p>
    <w:p w:rsidR="009B7D23" w:rsidRDefault="009B7D23"/>
  </w:footnote>
  <w:footnote w:type="continuationSeparator" w:id="0">
    <w:p w:rsidR="009B7D23" w:rsidRDefault="009B7D23">
      <w:r>
        <w:continuationSeparator/>
      </w:r>
    </w:p>
    <w:p w:rsidR="009B7D23" w:rsidRDefault="009B7D2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97346C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97346C" w:rsidRDefault="0097346C">
          <w:pPr>
            <w:pStyle w:val="Header"/>
          </w:pPr>
        </w:p>
      </w:tc>
    </w:tr>
  </w:tbl>
  <w:p w:rsidR="0097346C" w:rsidRDefault="0097346C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F4A18"/>
    <w:multiLevelType w:val="multilevel"/>
    <w:tmpl w:val="5E08C4AC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BFA0C81"/>
    <w:multiLevelType w:val="hybridMultilevel"/>
    <w:tmpl w:val="7D46773C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6F6165"/>
    <w:multiLevelType w:val="hybridMultilevel"/>
    <w:tmpl w:val="3F3439E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B53369"/>
    <w:multiLevelType w:val="hybridMultilevel"/>
    <w:tmpl w:val="FAF06AAE"/>
    <w:lvl w:ilvl="0" w:tplc="C4D2251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1DC6"/>
    <w:multiLevelType w:val="hybridMultilevel"/>
    <w:tmpl w:val="34E461F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C45466"/>
    <w:multiLevelType w:val="multilevel"/>
    <w:tmpl w:val="F54AC378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2561D43"/>
    <w:multiLevelType w:val="multilevel"/>
    <w:tmpl w:val="899251F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7" w15:restartNumberingAfterBreak="0">
    <w:nsid w:val="56C753EF"/>
    <w:multiLevelType w:val="multilevel"/>
    <w:tmpl w:val="68FE374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7D8101E5"/>
    <w:multiLevelType w:val="hybridMultilevel"/>
    <w:tmpl w:val="9FFCF7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E2724D"/>
    <w:multiLevelType w:val="multilevel"/>
    <w:tmpl w:val="C472C2F6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F0D29" w:themeColor="text1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8"/>
  </w:num>
  <w:num w:numId="5">
    <w:abstractNumId w:val="1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BD3"/>
    <w:rsid w:val="0002482E"/>
    <w:rsid w:val="000470C7"/>
    <w:rsid w:val="00050324"/>
    <w:rsid w:val="00052D7F"/>
    <w:rsid w:val="000537F9"/>
    <w:rsid w:val="00063118"/>
    <w:rsid w:val="000636D0"/>
    <w:rsid w:val="000845BA"/>
    <w:rsid w:val="00085D6D"/>
    <w:rsid w:val="00094939"/>
    <w:rsid w:val="000A0150"/>
    <w:rsid w:val="000A2902"/>
    <w:rsid w:val="000E63C9"/>
    <w:rsid w:val="000F3AFC"/>
    <w:rsid w:val="000F7700"/>
    <w:rsid w:val="0010213A"/>
    <w:rsid w:val="00112B05"/>
    <w:rsid w:val="00130E9D"/>
    <w:rsid w:val="001360CE"/>
    <w:rsid w:val="00145A87"/>
    <w:rsid w:val="00150A6D"/>
    <w:rsid w:val="00171436"/>
    <w:rsid w:val="00176957"/>
    <w:rsid w:val="0018307D"/>
    <w:rsid w:val="00185B35"/>
    <w:rsid w:val="00185EDC"/>
    <w:rsid w:val="0018789D"/>
    <w:rsid w:val="00190A6B"/>
    <w:rsid w:val="001A485E"/>
    <w:rsid w:val="001A7CB2"/>
    <w:rsid w:val="001E52EF"/>
    <w:rsid w:val="001F2BC8"/>
    <w:rsid w:val="001F5F6B"/>
    <w:rsid w:val="00243EBC"/>
    <w:rsid w:val="00246A35"/>
    <w:rsid w:val="002509C6"/>
    <w:rsid w:val="00251B76"/>
    <w:rsid w:val="002712E6"/>
    <w:rsid w:val="0027554A"/>
    <w:rsid w:val="00283191"/>
    <w:rsid w:val="00284348"/>
    <w:rsid w:val="00284FE3"/>
    <w:rsid w:val="002A1946"/>
    <w:rsid w:val="002B3F27"/>
    <w:rsid w:val="002B6FA1"/>
    <w:rsid w:val="002C11FB"/>
    <w:rsid w:val="002D1425"/>
    <w:rsid w:val="002E7377"/>
    <w:rsid w:val="002F51F5"/>
    <w:rsid w:val="00304D3D"/>
    <w:rsid w:val="00312137"/>
    <w:rsid w:val="003202A1"/>
    <w:rsid w:val="00330359"/>
    <w:rsid w:val="0033762F"/>
    <w:rsid w:val="00341F79"/>
    <w:rsid w:val="0035201B"/>
    <w:rsid w:val="003527B0"/>
    <w:rsid w:val="00355D2F"/>
    <w:rsid w:val="00366C7E"/>
    <w:rsid w:val="003741E2"/>
    <w:rsid w:val="0037511D"/>
    <w:rsid w:val="00384B3E"/>
    <w:rsid w:val="00384EA3"/>
    <w:rsid w:val="00390929"/>
    <w:rsid w:val="0039314A"/>
    <w:rsid w:val="003A39A1"/>
    <w:rsid w:val="003C2191"/>
    <w:rsid w:val="003D00CA"/>
    <w:rsid w:val="003D3222"/>
    <w:rsid w:val="003D3863"/>
    <w:rsid w:val="003F0A27"/>
    <w:rsid w:val="003F0E8E"/>
    <w:rsid w:val="004110DE"/>
    <w:rsid w:val="00413DB4"/>
    <w:rsid w:val="00421D73"/>
    <w:rsid w:val="00422D9C"/>
    <w:rsid w:val="00434264"/>
    <w:rsid w:val="004360CC"/>
    <w:rsid w:val="00437312"/>
    <w:rsid w:val="0044085A"/>
    <w:rsid w:val="00462052"/>
    <w:rsid w:val="0047750D"/>
    <w:rsid w:val="004809AE"/>
    <w:rsid w:val="004919F6"/>
    <w:rsid w:val="004B21A5"/>
    <w:rsid w:val="004C6669"/>
    <w:rsid w:val="004C7650"/>
    <w:rsid w:val="004D515F"/>
    <w:rsid w:val="004E01CA"/>
    <w:rsid w:val="004E4B2B"/>
    <w:rsid w:val="005037F0"/>
    <w:rsid w:val="005112F4"/>
    <w:rsid w:val="00513007"/>
    <w:rsid w:val="00516A86"/>
    <w:rsid w:val="005170A8"/>
    <w:rsid w:val="00524161"/>
    <w:rsid w:val="005275F6"/>
    <w:rsid w:val="005625DE"/>
    <w:rsid w:val="00572102"/>
    <w:rsid w:val="00585808"/>
    <w:rsid w:val="005F1BB0"/>
    <w:rsid w:val="0063074F"/>
    <w:rsid w:val="006357B9"/>
    <w:rsid w:val="0064684B"/>
    <w:rsid w:val="00656C4D"/>
    <w:rsid w:val="00662ED3"/>
    <w:rsid w:val="006728D3"/>
    <w:rsid w:val="006734AB"/>
    <w:rsid w:val="00686994"/>
    <w:rsid w:val="00691D72"/>
    <w:rsid w:val="0069228E"/>
    <w:rsid w:val="00692BA5"/>
    <w:rsid w:val="006B095E"/>
    <w:rsid w:val="006C7647"/>
    <w:rsid w:val="006D089C"/>
    <w:rsid w:val="006D4AA7"/>
    <w:rsid w:val="006E28AA"/>
    <w:rsid w:val="006E5716"/>
    <w:rsid w:val="006F23C5"/>
    <w:rsid w:val="00700D31"/>
    <w:rsid w:val="00723145"/>
    <w:rsid w:val="007302B3"/>
    <w:rsid w:val="00730733"/>
    <w:rsid w:val="00730E3A"/>
    <w:rsid w:val="00734612"/>
    <w:rsid w:val="00736AAF"/>
    <w:rsid w:val="00765B2A"/>
    <w:rsid w:val="00783A34"/>
    <w:rsid w:val="007A5118"/>
    <w:rsid w:val="007A755C"/>
    <w:rsid w:val="007B1DA2"/>
    <w:rsid w:val="007C6B52"/>
    <w:rsid w:val="007C6F8A"/>
    <w:rsid w:val="007D16C5"/>
    <w:rsid w:val="0080662C"/>
    <w:rsid w:val="0082471D"/>
    <w:rsid w:val="00827B31"/>
    <w:rsid w:val="00833784"/>
    <w:rsid w:val="008341BA"/>
    <w:rsid w:val="0084762A"/>
    <w:rsid w:val="00847E54"/>
    <w:rsid w:val="00853A86"/>
    <w:rsid w:val="00862FE4"/>
    <w:rsid w:val="0086389A"/>
    <w:rsid w:val="0087605E"/>
    <w:rsid w:val="008B1FEE"/>
    <w:rsid w:val="008E59FA"/>
    <w:rsid w:val="0090342C"/>
    <w:rsid w:val="00903C32"/>
    <w:rsid w:val="00916B16"/>
    <w:rsid w:val="009173B9"/>
    <w:rsid w:val="0093335D"/>
    <w:rsid w:val="00935878"/>
    <w:rsid w:val="0093613E"/>
    <w:rsid w:val="00943026"/>
    <w:rsid w:val="009450F6"/>
    <w:rsid w:val="00966B81"/>
    <w:rsid w:val="0097346C"/>
    <w:rsid w:val="00977216"/>
    <w:rsid w:val="009A083C"/>
    <w:rsid w:val="009B7D23"/>
    <w:rsid w:val="009C7720"/>
    <w:rsid w:val="009D5679"/>
    <w:rsid w:val="009D6810"/>
    <w:rsid w:val="009D6B51"/>
    <w:rsid w:val="009E52BE"/>
    <w:rsid w:val="00A07F57"/>
    <w:rsid w:val="00A23AFA"/>
    <w:rsid w:val="00A31B3E"/>
    <w:rsid w:val="00A4679E"/>
    <w:rsid w:val="00A532F3"/>
    <w:rsid w:val="00A7237C"/>
    <w:rsid w:val="00A8489E"/>
    <w:rsid w:val="00A87470"/>
    <w:rsid w:val="00AC29F3"/>
    <w:rsid w:val="00AC5104"/>
    <w:rsid w:val="00B0588C"/>
    <w:rsid w:val="00B231E5"/>
    <w:rsid w:val="00B555FF"/>
    <w:rsid w:val="00B62D56"/>
    <w:rsid w:val="00B77AA3"/>
    <w:rsid w:val="00B77AB1"/>
    <w:rsid w:val="00BB4E04"/>
    <w:rsid w:val="00BB7454"/>
    <w:rsid w:val="00BC076E"/>
    <w:rsid w:val="00BF412C"/>
    <w:rsid w:val="00C02B87"/>
    <w:rsid w:val="00C4086D"/>
    <w:rsid w:val="00C41301"/>
    <w:rsid w:val="00C54001"/>
    <w:rsid w:val="00C56272"/>
    <w:rsid w:val="00C6382B"/>
    <w:rsid w:val="00C70256"/>
    <w:rsid w:val="00C736D8"/>
    <w:rsid w:val="00CA1896"/>
    <w:rsid w:val="00CB5B28"/>
    <w:rsid w:val="00CD4FE0"/>
    <w:rsid w:val="00CD6CFB"/>
    <w:rsid w:val="00CF5371"/>
    <w:rsid w:val="00CF725F"/>
    <w:rsid w:val="00D0323A"/>
    <w:rsid w:val="00D03AA4"/>
    <w:rsid w:val="00D0559F"/>
    <w:rsid w:val="00D077E9"/>
    <w:rsid w:val="00D12FB4"/>
    <w:rsid w:val="00D15AB9"/>
    <w:rsid w:val="00D31C1A"/>
    <w:rsid w:val="00D42CB7"/>
    <w:rsid w:val="00D45FE9"/>
    <w:rsid w:val="00D5413D"/>
    <w:rsid w:val="00D570A9"/>
    <w:rsid w:val="00D60236"/>
    <w:rsid w:val="00D6030A"/>
    <w:rsid w:val="00D70D02"/>
    <w:rsid w:val="00D770C7"/>
    <w:rsid w:val="00D86482"/>
    <w:rsid w:val="00D86945"/>
    <w:rsid w:val="00D90290"/>
    <w:rsid w:val="00DD08B9"/>
    <w:rsid w:val="00DD141B"/>
    <w:rsid w:val="00DD152F"/>
    <w:rsid w:val="00DE213F"/>
    <w:rsid w:val="00DE7473"/>
    <w:rsid w:val="00DF027C"/>
    <w:rsid w:val="00E00A32"/>
    <w:rsid w:val="00E22ACD"/>
    <w:rsid w:val="00E234D1"/>
    <w:rsid w:val="00E26A5C"/>
    <w:rsid w:val="00E3273D"/>
    <w:rsid w:val="00E541D9"/>
    <w:rsid w:val="00E620B0"/>
    <w:rsid w:val="00E72BD3"/>
    <w:rsid w:val="00E772A5"/>
    <w:rsid w:val="00E81B40"/>
    <w:rsid w:val="00ED3164"/>
    <w:rsid w:val="00EF4336"/>
    <w:rsid w:val="00EF555B"/>
    <w:rsid w:val="00F027BB"/>
    <w:rsid w:val="00F11DCF"/>
    <w:rsid w:val="00F160A3"/>
    <w:rsid w:val="00F162EA"/>
    <w:rsid w:val="00F23621"/>
    <w:rsid w:val="00F52D27"/>
    <w:rsid w:val="00F83527"/>
    <w:rsid w:val="00F84C0B"/>
    <w:rsid w:val="00F90BFB"/>
    <w:rsid w:val="00FA546C"/>
    <w:rsid w:val="00FA6A4C"/>
    <w:rsid w:val="00FC40D5"/>
    <w:rsid w:val="00FD583F"/>
    <w:rsid w:val="00FD7488"/>
    <w:rsid w:val="00FE7FEC"/>
    <w:rsid w:val="00FF0EA6"/>
    <w:rsid w:val="00FF16B4"/>
    <w:rsid w:val="00FF2F6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CB4871"/>
  <w15:docId w15:val="{EA8582B5-A65C-41C4-88C8-76736209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2C11F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18789D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18789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8789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18789D"/>
    <w:rPr>
      <w:color w:val="3592C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5"/>
    <w:rsid w:val="002C11FB"/>
    <w:rPr>
      <w:rFonts w:asciiTheme="majorHAnsi" w:eastAsiaTheme="majorEastAsia" w:hAnsiTheme="majorHAnsi" w:cstheme="majorBidi"/>
      <w:b/>
      <w:color w:val="012639" w:themeColor="accent1" w:themeShade="7F"/>
    </w:rPr>
  </w:style>
  <w:style w:type="table" w:styleId="GridTable6Colorful-Accent6">
    <w:name w:val="Grid Table 6 Colorful Accent 6"/>
    <w:basedOn w:val="TableNormal"/>
    <w:uiPriority w:val="51"/>
    <w:rsid w:val="00085D6D"/>
    <w:pPr>
      <w:spacing w:after="0" w:line="240" w:lineRule="auto"/>
    </w:pPr>
    <w:rPr>
      <w:color w:val="278079" w:themeColor="accent6" w:themeShade="BF"/>
    </w:rPr>
    <w:tblPr>
      <w:tblStyleRowBandSize w:val="1"/>
      <w:tblStyleColBandSize w:val="1"/>
      <w:tblBorders>
        <w:top w:val="single" w:sz="4" w:space="0" w:color="7AD6CF" w:themeColor="accent6" w:themeTint="99"/>
        <w:left w:val="single" w:sz="4" w:space="0" w:color="7AD6CF" w:themeColor="accent6" w:themeTint="99"/>
        <w:bottom w:val="single" w:sz="4" w:space="0" w:color="7AD6CF" w:themeColor="accent6" w:themeTint="99"/>
        <w:right w:val="single" w:sz="4" w:space="0" w:color="7AD6CF" w:themeColor="accent6" w:themeTint="99"/>
        <w:insideH w:val="single" w:sz="4" w:space="0" w:color="7AD6CF" w:themeColor="accent6" w:themeTint="99"/>
        <w:insideV w:val="single" w:sz="4" w:space="0" w:color="7AD6C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1EF" w:themeFill="accent6" w:themeFillTint="33"/>
      </w:tcPr>
    </w:tblStylePr>
    <w:tblStylePr w:type="band1Horz">
      <w:tblPr/>
      <w:tcPr>
        <w:shd w:val="clear" w:color="auto" w:fill="D2F1EF" w:themeFill="accent6" w:themeFillTint="33"/>
      </w:tcPr>
    </w:tblStylePr>
  </w:style>
  <w:style w:type="table" w:styleId="GridTable1Light-Accent6">
    <w:name w:val="Grid Table 1 Light Accent 6"/>
    <w:basedOn w:val="TableNormal"/>
    <w:uiPriority w:val="46"/>
    <w:rsid w:val="00085D6D"/>
    <w:pPr>
      <w:spacing w:after="0" w:line="240" w:lineRule="auto"/>
    </w:pPr>
    <w:tblPr>
      <w:tblStyleRowBandSize w:val="1"/>
      <w:tblStyleColBandSize w:val="1"/>
      <w:tblBorders>
        <w:top w:val="single" w:sz="4" w:space="0" w:color="A6E4DF" w:themeColor="accent6" w:themeTint="66"/>
        <w:left w:val="single" w:sz="4" w:space="0" w:color="A6E4DF" w:themeColor="accent6" w:themeTint="66"/>
        <w:bottom w:val="single" w:sz="4" w:space="0" w:color="A6E4DF" w:themeColor="accent6" w:themeTint="66"/>
        <w:right w:val="single" w:sz="4" w:space="0" w:color="A6E4DF" w:themeColor="accent6" w:themeTint="66"/>
        <w:insideH w:val="single" w:sz="4" w:space="0" w:color="A6E4DF" w:themeColor="accent6" w:themeTint="66"/>
        <w:insideV w:val="single" w:sz="4" w:space="0" w:color="A6E4D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7AD6C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6C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unhideWhenUsed/>
    <w:qFormat/>
    <w:rsid w:val="009A083C"/>
    <w:pPr>
      <w:ind w:left="720"/>
      <w:contextualSpacing/>
    </w:pPr>
  </w:style>
  <w:style w:type="paragraph" w:customStyle="1" w:styleId="Default">
    <w:name w:val="Default"/>
    <w:rsid w:val="005112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lang w:val="es-CO"/>
    </w:rPr>
  </w:style>
  <w:style w:type="paragraph" w:styleId="TOC3">
    <w:name w:val="toc 3"/>
    <w:basedOn w:val="Normal"/>
    <w:next w:val="Normal"/>
    <w:autoRedefine/>
    <w:uiPriority w:val="39"/>
    <w:unhideWhenUsed/>
    <w:rsid w:val="006C7647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1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0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gie.quintana\AppData\Roaming\Microsoft\Templates\Report%20(Busin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2A1B781F4F4C3E9CDA9CF073CE53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07E26B-B96F-46E3-B5D8-AF89CCF3DFE8}"/>
      </w:docPartPr>
      <w:docPartBody>
        <w:p w:rsidR="00765C98" w:rsidRDefault="00783116">
          <w:pPr>
            <w:pStyle w:val="642A1B781F4F4C3E9CDA9CF073CE533B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March 1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E51185B3B9E7406B8CFA9AEF2689B8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A8A4D-874C-45B1-8C25-71689D6568B0}"/>
      </w:docPartPr>
      <w:docPartBody>
        <w:p w:rsidR="00765C98" w:rsidRDefault="00783116">
          <w:pPr>
            <w:pStyle w:val="E51185B3B9E7406B8CFA9AEF2689B851"/>
          </w:pPr>
          <w:r>
            <w:t>COMPANY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116"/>
    <w:rsid w:val="000B4540"/>
    <w:rsid w:val="001A7A67"/>
    <w:rsid w:val="001C6D08"/>
    <w:rsid w:val="00362576"/>
    <w:rsid w:val="00435863"/>
    <w:rsid w:val="006C67AF"/>
    <w:rsid w:val="00765C98"/>
    <w:rsid w:val="00783116"/>
    <w:rsid w:val="00BE3E55"/>
    <w:rsid w:val="00C746E0"/>
    <w:rsid w:val="00E620AF"/>
    <w:rsid w:val="00E8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642A1B781F4F4C3E9CDA9CF073CE533B">
    <w:name w:val="642A1B781F4F4C3E9CDA9CF073CE533B"/>
  </w:style>
  <w:style w:type="paragraph" w:customStyle="1" w:styleId="E51185B3B9E7406B8CFA9AEF2689B851">
    <w:name w:val="E51185B3B9E7406B8CFA9AEF2689B851"/>
  </w:style>
  <w:style w:type="paragraph" w:customStyle="1" w:styleId="9EC772966D994C4A83CDE00F4A3CFEE9">
    <w:name w:val="9EC772966D994C4A83CDE00F4A3CFEE9"/>
  </w:style>
  <w:style w:type="paragraph" w:customStyle="1" w:styleId="A99A7D244C434E6287491C665529E093">
    <w:name w:val="A99A7D244C434E6287491C665529E093"/>
  </w:style>
  <w:style w:type="paragraph" w:customStyle="1" w:styleId="62417D2B08CD45DC92A42CACD4D3811E">
    <w:name w:val="62417D2B08CD45DC92A42CACD4D3811E"/>
  </w:style>
  <w:style w:type="paragraph" w:customStyle="1" w:styleId="BBF12A82FF6740A78D774E9172E42620">
    <w:name w:val="BBF12A82FF6740A78D774E9172E42620"/>
  </w:style>
  <w:style w:type="paragraph" w:customStyle="1" w:styleId="920C33B68B0E46E18D3ABF4ADADC784A">
    <w:name w:val="920C33B68B0E46E18D3ABF4ADADC784A"/>
  </w:style>
  <w:style w:type="paragraph" w:customStyle="1" w:styleId="D51F7CBBFA62434981C8F60D3895A675">
    <w:name w:val="D51F7CBBFA62434981C8F60D3895A6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034E9C-2254-48B1-B910-0376C6AF4A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(Business design).dotx</Template>
  <TotalTime>1931</TotalTime>
  <Pages>12</Pages>
  <Words>2367</Words>
  <Characters>13024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Quintana, Angie</dc:creator>
  <cp:keywords/>
  <cp:lastModifiedBy>Patiño, Anderson</cp:lastModifiedBy>
  <cp:revision>102</cp:revision>
  <cp:lastPrinted>2006-08-01T17:47:00Z</cp:lastPrinted>
  <dcterms:created xsi:type="dcterms:W3CDTF">2018-03-01T21:29:00Z</dcterms:created>
  <dcterms:modified xsi:type="dcterms:W3CDTF">2018-03-09T19:22:00Z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